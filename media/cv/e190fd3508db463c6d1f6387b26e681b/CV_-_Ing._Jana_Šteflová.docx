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0D64" w14:textId="77777777" w:rsidR="00E452C0" w:rsidRDefault="008077EE" w:rsidP="003A5A22">
      <w:pPr>
        <w:pStyle w:val="Jmno"/>
        <w:tabs>
          <w:tab w:val="left" w:pos="851"/>
        </w:tabs>
      </w:pPr>
      <w:r>
        <w:t>Ing. Jana Šteflová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EC5744" w14:paraId="09326A48" w14:textId="77777777">
        <w:tc>
          <w:tcPr>
            <w:tcW w:w="2160" w:type="dxa"/>
            <w:shd w:val="clear" w:color="auto" w:fill="FFFFFF"/>
          </w:tcPr>
          <w:p w14:paraId="0D09A9C5" w14:textId="77777777" w:rsidR="00EC5744" w:rsidRDefault="00EC5744" w:rsidP="001970C0">
            <w:pPr>
              <w:pStyle w:val="Nadpisoddlu"/>
            </w:pPr>
            <w:r>
              <w:t>Osobní informace</w:t>
            </w:r>
          </w:p>
        </w:tc>
        <w:tc>
          <w:tcPr>
            <w:tcW w:w="6660" w:type="dxa"/>
            <w:shd w:val="clear" w:color="auto" w:fill="FFFFFF"/>
          </w:tcPr>
          <w:p w14:paraId="46C2A862" w14:textId="77777777" w:rsidR="00E452C0" w:rsidRDefault="00E452C0" w:rsidP="00E452C0">
            <w:pPr>
              <w:pStyle w:val="Dosaenvzdln"/>
              <w:ind w:left="0" w:firstLine="0"/>
            </w:pPr>
          </w:p>
          <w:p w14:paraId="34C28BD2" w14:textId="77777777" w:rsidR="00E363CA" w:rsidRDefault="00E363CA" w:rsidP="00E363CA">
            <w:pPr>
              <w:pStyle w:val="Dosaenvzdln"/>
            </w:pPr>
            <w:r>
              <w:t>Datum narození: 31.12.1980</w:t>
            </w:r>
          </w:p>
          <w:p w14:paraId="267AD76D" w14:textId="77777777" w:rsidR="00E363CA" w:rsidRDefault="00E363CA" w:rsidP="00E363CA">
            <w:pPr>
              <w:pStyle w:val="Dosaenvzdln"/>
            </w:pPr>
            <w:r>
              <w:t>Místo narození: Praha</w:t>
            </w:r>
          </w:p>
          <w:p w14:paraId="51A725CC" w14:textId="77777777" w:rsidR="00E363CA" w:rsidRDefault="00E363CA" w:rsidP="00E363CA">
            <w:pPr>
              <w:pStyle w:val="Dosaenvzdln"/>
            </w:pPr>
            <w:r>
              <w:t>Národnost: česká</w:t>
            </w:r>
          </w:p>
          <w:p w14:paraId="1461DB9A" w14:textId="77777777" w:rsidR="00DA6B4A" w:rsidRDefault="0097121F" w:rsidP="00E822B5">
            <w:pPr>
              <w:pStyle w:val="Dosaenvzdln"/>
              <w:ind w:left="0" w:firstLine="0"/>
            </w:pPr>
            <w:r>
              <w:t xml:space="preserve">            </w:t>
            </w:r>
          </w:p>
        </w:tc>
      </w:tr>
      <w:tr w:rsidR="00EC5744" w14:paraId="751875B5" w14:textId="77777777">
        <w:tc>
          <w:tcPr>
            <w:tcW w:w="2160" w:type="dxa"/>
            <w:shd w:val="clear" w:color="auto" w:fill="FFFFFF"/>
          </w:tcPr>
          <w:p w14:paraId="6E23FCA2" w14:textId="77777777" w:rsidR="00EC5744" w:rsidRDefault="00EC5744" w:rsidP="001970C0">
            <w:pPr>
              <w:pStyle w:val="Nadpisoddlu"/>
            </w:pPr>
            <w:r>
              <w:t>Vzdělání</w:t>
            </w:r>
          </w:p>
        </w:tc>
        <w:tc>
          <w:tcPr>
            <w:tcW w:w="6660" w:type="dxa"/>
            <w:shd w:val="clear" w:color="auto" w:fill="FFFFFF"/>
          </w:tcPr>
          <w:p w14:paraId="759FC0B2" w14:textId="77777777" w:rsidR="00EC5744" w:rsidRPr="00E822B5" w:rsidRDefault="0097121F" w:rsidP="00E822B5">
            <w:pPr>
              <w:pStyle w:val="Nzevspolenosti"/>
            </w:pPr>
            <w:r w:rsidRPr="00E822B5">
              <w:t xml:space="preserve">• </w:t>
            </w:r>
            <w:r w:rsidRPr="00E822B5">
              <w:rPr>
                <w:u w:val="single"/>
              </w:rPr>
              <w:t>Vysoká škola ekonomická v Praze</w:t>
            </w:r>
          </w:p>
          <w:p w14:paraId="0CB05199" w14:textId="77777777" w:rsidR="00EC5744" w:rsidRDefault="00EC5744" w:rsidP="00EC5744">
            <w:r>
              <w:t>Fakulta</w:t>
            </w:r>
            <w:r w:rsidR="0097121F">
              <w:t>:</w:t>
            </w:r>
            <w:r>
              <w:t xml:space="preserve"> </w:t>
            </w:r>
            <w:r w:rsidR="0097121F">
              <w:t>Podnikohospodářská</w:t>
            </w:r>
          </w:p>
          <w:p w14:paraId="63370178" w14:textId="77777777" w:rsidR="00EC5744" w:rsidRDefault="0097121F" w:rsidP="00EC5744">
            <w:r>
              <w:t>Hlavní s</w:t>
            </w:r>
            <w:r w:rsidR="00EC5744">
              <w:t>pecializace</w:t>
            </w:r>
            <w:r>
              <w:t xml:space="preserve">: </w:t>
            </w:r>
            <w:r w:rsidRPr="0097121F">
              <w:rPr>
                <w:b/>
              </w:rPr>
              <w:t>Podniková ekonomika a management</w:t>
            </w:r>
          </w:p>
          <w:p w14:paraId="50403CD9" w14:textId="77777777" w:rsidR="0097121F" w:rsidRPr="00EC5744" w:rsidRDefault="0097121F" w:rsidP="00EC5744">
            <w:r>
              <w:t>Vedlejší specializace: Cestovní ruch</w:t>
            </w:r>
          </w:p>
          <w:p w14:paraId="4B6B2C05" w14:textId="77777777" w:rsidR="00715517" w:rsidRPr="00E822B5" w:rsidRDefault="00EC5744" w:rsidP="00E822B5">
            <w:pPr>
              <w:pStyle w:val="Nzevspolenosti"/>
            </w:pPr>
            <w:r w:rsidRPr="00E822B5">
              <w:t xml:space="preserve">Titul: </w:t>
            </w:r>
            <w:r w:rsidR="0097121F" w:rsidRPr="00E822B5">
              <w:rPr>
                <w:b/>
              </w:rPr>
              <w:t>Ing.</w:t>
            </w:r>
          </w:p>
          <w:p w14:paraId="698497D3" w14:textId="14443F9F" w:rsidR="00715517" w:rsidRDefault="0097121F" w:rsidP="00715517">
            <w:r>
              <w:t>Praha</w:t>
            </w:r>
            <w:r w:rsidR="00096991">
              <w:t>, Česká r</w:t>
            </w:r>
            <w:r w:rsidR="00715517">
              <w:t>epublika</w:t>
            </w:r>
            <w:r w:rsidR="0027209B">
              <w:t xml:space="preserve"> </w:t>
            </w:r>
          </w:p>
          <w:p w14:paraId="1EC17BF4" w14:textId="77777777" w:rsidR="00715517" w:rsidRDefault="00E822B5" w:rsidP="00715517">
            <w:r>
              <w:t>2003</w:t>
            </w:r>
            <w:r w:rsidR="00715517">
              <w:t>-200</w:t>
            </w:r>
            <w:r w:rsidR="0097121F">
              <w:t>8</w:t>
            </w:r>
          </w:p>
          <w:p w14:paraId="7FBD149B" w14:textId="77777777" w:rsidR="00E822B5" w:rsidRDefault="00E822B5" w:rsidP="00E822B5">
            <w:pPr>
              <w:pStyle w:val="Nzevspolenosti"/>
            </w:pPr>
            <w:r>
              <w:t xml:space="preserve">• </w:t>
            </w:r>
            <w:r w:rsidRPr="00E822B5">
              <w:rPr>
                <w:u w:val="single"/>
              </w:rPr>
              <w:t>Vysoká škola ekonomická v Praze</w:t>
            </w:r>
          </w:p>
          <w:p w14:paraId="13CC7DC4" w14:textId="77777777" w:rsidR="00E822B5" w:rsidRDefault="00E822B5" w:rsidP="00E822B5">
            <w:r>
              <w:t>Fakulta: Národohospodářská</w:t>
            </w:r>
          </w:p>
          <w:p w14:paraId="36F81B06" w14:textId="639EE4C8" w:rsidR="0027209B" w:rsidRPr="0027209B" w:rsidRDefault="00E822B5" w:rsidP="0027209B">
            <w:r>
              <w:t xml:space="preserve">Hlavní specializace: </w:t>
            </w:r>
            <w:r w:rsidRPr="00E822B5">
              <w:t>Národní hospodářstv</w:t>
            </w:r>
            <w:r w:rsidR="0027209B">
              <w:t>í</w:t>
            </w:r>
            <w:r w:rsidR="0027209B">
              <w:rPr>
                <w:rFonts w:eastAsia="Times New Roman" w:cs="Arial"/>
                <w:b/>
                <w:bCs/>
                <w:lang w:eastAsia="cs-CZ"/>
              </w:rPr>
              <w:t xml:space="preserve"> </w:t>
            </w:r>
          </w:p>
          <w:p w14:paraId="7ECA55B1" w14:textId="2BA87EA6" w:rsidR="00E822B5" w:rsidRPr="0027209B" w:rsidRDefault="00E822B5" w:rsidP="00E822B5"/>
          <w:p w14:paraId="33465406" w14:textId="77777777" w:rsidR="00E822B5" w:rsidRDefault="00E822B5" w:rsidP="00E822B5">
            <w:r>
              <w:t>Praha</w:t>
            </w:r>
            <w:r w:rsidR="00096991">
              <w:t>, Česká r</w:t>
            </w:r>
            <w:r>
              <w:t>epublika</w:t>
            </w:r>
          </w:p>
          <w:p w14:paraId="2C12333C" w14:textId="77777777" w:rsidR="00E822B5" w:rsidRDefault="00E822B5" w:rsidP="00E822B5">
            <w:r>
              <w:t>2001-2003</w:t>
            </w:r>
          </w:p>
          <w:p w14:paraId="51446275" w14:textId="77777777" w:rsidR="00E822B5" w:rsidRDefault="00E822B5" w:rsidP="00715517"/>
          <w:p w14:paraId="4781FE4A" w14:textId="77777777" w:rsidR="0097121F" w:rsidRDefault="0097121F" w:rsidP="00715517">
            <w:r>
              <w:t xml:space="preserve">• </w:t>
            </w:r>
            <w:r w:rsidRPr="00E822B5">
              <w:rPr>
                <w:u w:val="single"/>
              </w:rPr>
              <w:t>Caledonian School</w:t>
            </w:r>
          </w:p>
          <w:p w14:paraId="61054A47" w14:textId="77777777" w:rsidR="0097121F" w:rsidRDefault="0097121F" w:rsidP="00715517"/>
          <w:p w14:paraId="22FF6720" w14:textId="77777777" w:rsidR="0097121F" w:rsidRDefault="0097121F" w:rsidP="00715517">
            <w:r>
              <w:t>Pomaturitní studium</w:t>
            </w:r>
          </w:p>
          <w:p w14:paraId="3B240E97" w14:textId="77777777" w:rsidR="0097121F" w:rsidRDefault="0097121F" w:rsidP="00715517">
            <w:r>
              <w:t>Jazyky: angličtina, francouzština</w:t>
            </w:r>
          </w:p>
          <w:p w14:paraId="71509A22" w14:textId="77777777" w:rsidR="0097121F" w:rsidRDefault="0097121F" w:rsidP="00715517"/>
          <w:p w14:paraId="3C35FE0B" w14:textId="77777777" w:rsidR="0097121F" w:rsidRDefault="0097121F" w:rsidP="0097121F">
            <w:r>
              <w:t>Praha</w:t>
            </w:r>
            <w:r w:rsidR="00096991">
              <w:t>, Česká r</w:t>
            </w:r>
            <w:r>
              <w:t>epublika</w:t>
            </w:r>
          </w:p>
          <w:p w14:paraId="7E5FB0DA" w14:textId="77777777" w:rsidR="0097121F" w:rsidRDefault="0097121F" w:rsidP="00715517">
            <w:r>
              <w:t>2000-2001</w:t>
            </w:r>
          </w:p>
          <w:p w14:paraId="381098A0" w14:textId="77777777" w:rsidR="00E822B5" w:rsidRDefault="00E822B5" w:rsidP="00715517"/>
          <w:p w14:paraId="6FBC0EA9" w14:textId="77777777" w:rsidR="00E822B5" w:rsidRDefault="00E822B5" w:rsidP="00715517">
            <w:r>
              <w:t xml:space="preserve">• </w:t>
            </w:r>
            <w:r w:rsidRPr="00E822B5">
              <w:rPr>
                <w:u w:val="single"/>
              </w:rPr>
              <w:t>Soukromé gymnázium ALTIS</w:t>
            </w:r>
          </w:p>
          <w:p w14:paraId="1C8B4FC0" w14:textId="77777777" w:rsidR="00E822B5" w:rsidRDefault="00E822B5" w:rsidP="00715517"/>
          <w:p w14:paraId="277F3106" w14:textId="77777777" w:rsidR="00E822B5" w:rsidRDefault="00E822B5" w:rsidP="00E822B5">
            <w:r>
              <w:t>Praha</w:t>
            </w:r>
            <w:r w:rsidR="00096991">
              <w:t>, Česká r</w:t>
            </w:r>
            <w:r>
              <w:t>epublika</w:t>
            </w:r>
          </w:p>
          <w:p w14:paraId="55887677" w14:textId="77777777" w:rsidR="00E822B5" w:rsidRDefault="00E822B5" w:rsidP="00E822B5">
            <w:r>
              <w:t>1993-2000</w:t>
            </w:r>
          </w:p>
          <w:p w14:paraId="6F35916A" w14:textId="77777777" w:rsidR="00E822B5" w:rsidRPr="00450AE4" w:rsidRDefault="00E822B5" w:rsidP="00715517"/>
        </w:tc>
      </w:tr>
      <w:tr w:rsidR="00EC5744" w14:paraId="6F365921" w14:textId="77777777">
        <w:tc>
          <w:tcPr>
            <w:tcW w:w="2160" w:type="dxa"/>
            <w:shd w:val="clear" w:color="auto" w:fill="FFFFFF"/>
          </w:tcPr>
          <w:p w14:paraId="466897AA" w14:textId="77777777" w:rsidR="00EC5744" w:rsidRDefault="00EC5744" w:rsidP="001970C0">
            <w:pPr>
              <w:pStyle w:val="Nadpisoddlu"/>
            </w:pPr>
            <w:r>
              <w:t>Jazyky</w:t>
            </w:r>
          </w:p>
        </w:tc>
        <w:tc>
          <w:tcPr>
            <w:tcW w:w="6660" w:type="dxa"/>
            <w:shd w:val="clear" w:color="auto" w:fill="FFFFFF"/>
          </w:tcPr>
          <w:p w14:paraId="358F38CA" w14:textId="125ECB5C" w:rsidR="00EC5744" w:rsidRPr="004D0511" w:rsidRDefault="00B3238F" w:rsidP="00EC5744">
            <w:pPr>
              <w:pStyle w:val="Cl"/>
            </w:pPr>
            <w:r>
              <w:t>Anglický jazyk</w:t>
            </w:r>
            <w:r w:rsidR="007100C5">
              <w:t xml:space="preserve"> –</w:t>
            </w:r>
            <w:r w:rsidR="0027209B">
              <w:t xml:space="preserve"> středně</w:t>
            </w:r>
            <w:r w:rsidR="007100C5">
              <w:t xml:space="preserve"> pokročilá úroveň</w:t>
            </w:r>
          </w:p>
          <w:p w14:paraId="528263AA" w14:textId="77777777" w:rsidR="00B3238F" w:rsidRPr="00B3238F" w:rsidRDefault="0097121F" w:rsidP="00096991">
            <w:pPr>
              <w:pStyle w:val="Zkladntext"/>
              <w:rPr>
                <w:lang w:val="de-DE"/>
              </w:rPr>
            </w:pPr>
            <w:r>
              <w:t>Francouzsk</w:t>
            </w:r>
            <w:r w:rsidR="00B3238F" w:rsidRPr="004D0511">
              <w:t>ý jazyk</w:t>
            </w:r>
            <w:r w:rsidR="007100C5">
              <w:rPr>
                <w:lang w:val="de-DE"/>
              </w:rPr>
              <w:t xml:space="preserve"> </w:t>
            </w:r>
            <w:r w:rsidR="007100C5">
              <w:t>–</w:t>
            </w:r>
            <w:r>
              <w:rPr>
                <w:lang w:val="de-DE"/>
              </w:rPr>
              <w:t xml:space="preserve"> </w:t>
            </w:r>
            <w:r w:rsidR="00096991">
              <w:t>mírně pokročilá</w:t>
            </w:r>
            <w:r w:rsidR="007100C5" w:rsidRPr="004D0511">
              <w:t xml:space="preserve"> úroveň</w:t>
            </w:r>
          </w:p>
        </w:tc>
      </w:tr>
      <w:tr w:rsidR="00B6170A" w14:paraId="6E064F7C" w14:textId="77777777">
        <w:trPr>
          <w:trHeight w:val="1240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FFFFFF"/>
          </w:tcPr>
          <w:p w14:paraId="1306482B" w14:textId="77777777" w:rsidR="00B6170A" w:rsidRDefault="00B6170A" w:rsidP="001970C0">
            <w:pPr>
              <w:pStyle w:val="Nadpisoddlu"/>
            </w:pPr>
            <w:r>
              <w:t>Zaměstnání</w:t>
            </w:r>
            <w:r w:rsidR="00096991">
              <w:t xml:space="preserve"> / Praxe</w:t>
            </w:r>
          </w:p>
          <w:p w14:paraId="730B52CA" w14:textId="77777777" w:rsidR="00B6170A" w:rsidRDefault="00B6170A" w:rsidP="001970C0">
            <w:pPr>
              <w:pStyle w:val="Nadpisoddlu"/>
            </w:pP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FFFFFF"/>
          </w:tcPr>
          <w:p w14:paraId="1473FFEE" w14:textId="77777777" w:rsidR="00B6170A" w:rsidRPr="001970C0" w:rsidRDefault="00B6170A" w:rsidP="001970C0">
            <w:pPr>
              <w:spacing w:line="360" w:lineRule="auto"/>
              <w:rPr>
                <w:sz w:val="16"/>
                <w:szCs w:val="16"/>
              </w:rPr>
            </w:pPr>
          </w:p>
          <w:p w14:paraId="412DFA58" w14:textId="77777777" w:rsidR="007100C5" w:rsidRPr="003744B6" w:rsidRDefault="004D0511" w:rsidP="007100C5">
            <w:pPr>
              <w:rPr>
                <w:b/>
              </w:rPr>
            </w:pPr>
            <w:r w:rsidRPr="003744B6">
              <w:rPr>
                <w:b/>
              </w:rPr>
              <w:t>Golf &amp; Ski R</w:t>
            </w:r>
            <w:r w:rsidR="007100C5" w:rsidRPr="003744B6">
              <w:rPr>
                <w:b/>
              </w:rPr>
              <w:t>esort Kořenec u Boskovic</w:t>
            </w:r>
          </w:p>
          <w:p w14:paraId="1BE9D43E" w14:textId="77777777" w:rsidR="003744B6" w:rsidRDefault="00096991" w:rsidP="007100C5">
            <w:r>
              <w:t>V</w:t>
            </w:r>
            <w:r w:rsidR="003744B6">
              <w:t>ýhradní provozovatel:</w:t>
            </w:r>
          </w:p>
          <w:p w14:paraId="748012EE" w14:textId="40E06D96" w:rsidR="00096991" w:rsidRDefault="00B6170A" w:rsidP="007100C5">
            <w:r>
              <w:t xml:space="preserve">Sokrates Golf </w:t>
            </w:r>
            <w:r>
              <w:rPr>
                <w:lang w:val="en-US"/>
              </w:rPr>
              <w:t>&amp;</w:t>
            </w:r>
            <w:r>
              <w:t xml:space="preserve"> Country Club, </w:t>
            </w:r>
            <w:r w:rsidR="0027209B">
              <w:t>z</w:t>
            </w:r>
            <w:r>
              <w:t>.s.</w:t>
            </w:r>
            <w:r w:rsidR="00625806">
              <w:t xml:space="preserve"> (SOGCC)</w:t>
            </w:r>
          </w:p>
          <w:p w14:paraId="70632E71" w14:textId="77777777" w:rsidR="00096991" w:rsidRDefault="00096991" w:rsidP="007100C5"/>
          <w:p w14:paraId="27F99A2A" w14:textId="77777777" w:rsidR="00096991" w:rsidRDefault="00096991" w:rsidP="007100C5">
            <w:r>
              <w:t>Pracovní pozice:</w:t>
            </w:r>
            <w:r w:rsidR="00B6170A">
              <w:t xml:space="preserve"> </w:t>
            </w:r>
          </w:p>
          <w:p w14:paraId="2D9C1380" w14:textId="77777777" w:rsidR="00B6170A" w:rsidRPr="00B6170A" w:rsidRDefault="0097121F" w:rsidP="007100C5">
            <w:r w:rsidRPr="00625806">
              <w:rPr>
                <w:b/>
              </w:rPr>
              <w:t xml:space="preserve">provozní </w:t>
            </w:r>
            <w:r w:rsidR="008077EE">
              <w:rPr>
                <w:b/>
              </w:rPr>
              <w:t xml:space="preserve">a marketingový </w:t>
            </w:r>
            <w:r w:rsidRPr="00625806">
              <w:rPr>
                <w:b/>
              </w:rPr>
              <w:t>manažer</w:t>
            </w:r>
            <w:r>
              <w:t xml:space="preserve"> </w:t>
            </w:r>
            <w:r w:rsidR="00B6170A">
              <w:t>(</w:t>
            </w:r>
            <w:r w:rsidR="00E363CA">
              <w:t xml:space="preserve">od ledna </w:t>
            </w:r>
            <w:r w:rsidR="00B6170A">
              <w:t>200</w:t>
            </w:r>
            <w:r>
              <w:t>8</w:t>
            </w:r>
            <w:r w:rsidR="007100C5">
              <w:t>)</w:t>
            </w:r>
          </w:p>
          <w:p w14:paraId="57A4F1F6" w14:textId="77777777" w:rsidR="00096991" w:rsidRDefault="00096991" w:rsidP="004D0511">
            <w:pPr>
              <w:rPr>
                <w:rFonts w:cs="Arial"/>
              </w:rPr>
            </w:pPr>
          </w:p>
          <w:p w14:paraId="6DE349C0" w14:textId="77777777" w:rsidR="004D0511" w:rsidRPr="004D0511" w:rsidRDefault="004D0511" w:rsidP="004D0511">
            <w:pPr>
              <w:rPr>
                <w:rFonts w:cs="Arial"/>
              </w:rPr>
            </w:pPr>
            <w:r w:rsidRPr="004D0511">
              <w:rPr>
                <w:rFonts w:cs="Arial"/>
              </w:rPr>
              <w:t>Pracovní náplň:</w:t>
            </w:r>
          </w:p>
          <w:p w14:paraId="43912D5B" w14:textId="1A9F7811" w:rsidR="004D0511" w:rsidRPr="004D0511" w:rsidRDefault="004D0511" w:rsidP="004D0511">
            <w:pPr>
              <w:numPr>
                <w:ilvl w:val="0"/>
                <w:numId w:val="18"/>
              </w:numPr>
              <w:jc w:val="both"/>
              <w:rPr>
                <w:rFonts w:eastAsia="Times New Roman" w:cs="Arial"/>
                <w:color w:val="000000"/>
                <w:lang w:eastAsia="cs-CZ"/>
              </w:rPr>
            </w:pPr>
            <w:r w:rsidRPr="004D0511">
              <w:rPr>
                <w:rFonts w:eastAsia="Times New Roman" w:cs="Arial"/>
                <w:color w:val="000000"/>
                <w:lang w:eastAsia="cs-CZ"/>
              </w:rPr>
              <w:t xml:space="preserve">provoz </w:t>
            </w:r>
            <w:r w:rsidR="00625806">
              <w:rPr>
                <w:rFonts w:eastAsia="Times New Roman" w:cs="Arial"/>
                <w:color w:val="000000"/>
                <w:lang w:eastAsia="cs-CZ"/>
              </w:rPr>
              <w:t xml:space="preserve">recepce </w:t>
            </w:r>
            <w:r w:rsidRPr="004D0511">
              <w:rPr>
                <w:rFonts w:eastAsia="Times New Roman" w:cs="Arial"/>
                <w:color w:val="000000"/>
                <w:lang w:eastAsia="cs-CZ"/>
              </w:rPr>
              <w:t xml:space="preserve">Sokrates Golf &amp; Country Club, </w:t>
            </w:r>
            <w:r w:rsidR="0027209B">
              <w:rPr>
                <w:rFonts w:eastAsia="Times New Roman" w:cs="Arial"/>
                <w:color w:val="000000"/>
                <w:lang w:eastAsia="cs-CZ"/>
              </w:rPr>
              <w:t>z</w:t>
            </w:r>
            <w:r w:rsidRPr="004D0511">
              <w:rPr>
                <w:rFonts w:eastAsia="Times New Roman" w:cs="Arial"/>
                <w:color w:val="000000"/>
                <w:lang w:eastAsia="cs-CZ"/>
              </w:rPr>
              <w:t>.s.</w:t>
            </w:r>
          </w:p>
          <w:p w14:paraId="3385D766" w14:textId="77777777" w:rsidR="004D0511" w:rsidRPr="004D0511" w:rsidRDefault="004D0511" w:rsidP="004D0511">
            <w:pPr>
              <w:numPr>
                <w:ilvl w:val="0"/>
                <w:numId w:val="18"/>
              </w:numPr>
              <w:jc w:val="both"/>
              <w:rPr>
                <w:rFonts w:eastAsia="Times New Roman" w:cs="Arial"/>
                <w:color w:val="000000"/>
                <w:lang w:eastAsia="cs-CZ"/>
              </w:rPr>
            </w:pPr>
            <w:r w:rsidRPr="004D0511">
              <w:rPr>
                <w:rFonts w:eastAsia="Times New Roman" w:cs="Arial"/>
                <w:color w:val="000000"/>
                <w:lang w:eastAsia="cs-CZ"/>
              </w:rPr>
              <w:t>provoz golfového PRO-shopu</w:t>
            </w:r>
          </w:p>
          <w:p w14:paraId="30A527A4" w14:textId="77777777" w:rsidR="004D0511" w:rsidRPr="004D0511" w:rsidRDefault="008077EE" w:rsidP="004D0511">
            <w:pPr>
              <w:numPr>
                <w:ilvl w:val="0"/>
                <w:numId w:val="18"/>
              </w:numPr>
              <w:jc w:val="both"/>
              <w:rPr>
                <w:rFonts w:eastAsia="Times New Roman" w:cs="Arial"/>
                <w:color w:val="000000"/>
                <w:lang w:eastAsia="cs-CZ"/>
              </w:rPr>
            </w:pPr>
            <w:r>
              <w:rPr>
                <w:rFonts w:eastAsia="Times New Roman" w:cs="Arial"/>
                <w:color w:val="000000"/>
                <w:lang w:eastAsia="cs-CZ"/>
              </w:rPr>
              <w:t>organizace vícedenních golfových kurzů a dětských pobytů</w:t>
            </w:r>
          </w:p>
          <w:p w14:paraId="4AEE9246" w14:textId="77777777" w:rsidR="004D0511" w:rsidRDefault="004D0511" w:rsidP="004D0511">
            <w:pPr>
              <w:numPr>
                <w:ilvl w:val="0"/>
                <w:numId w:val="18"/>
              </w:numPr>
              <w:jc w:val="both"/>
              <w:rPr>
                <w:rFonts w:eastAsia="Times New Roman" w:cs="Arial"/>
                <w:color w:val="000000"/>
                <w:lang w:eastAsia="cs-CZ"/>
              </w:rPr>
            </w:pPr>
            <w:r w:rsidRPr="004D0511">
              <w:rPr>
                <w:rFonts w:eastAsia="Times New Roman" w:cs="Arial"/>
                <w:color w:val="000000"/>
                <w:lang w:eastAsia="cs-CZ"/>
              </w:rPr>
              <w:t>organizace akcí a turnajů (firemní, sportovní, klubové)</w:t>
            </w:r>
          </w:p>
          <w:p w14:paraId="3D6E5D26" w14:textId="77777777" w:rsidR="00625806" w:rsidRDefault="00625806" w:rsidP="004D0511">
            <w:pPr>
              <w:numPr>
                <w:ilvl w:val="0"/>
                <w:numId w:val="18"/>
              </w:numPr>
              <w:jc w:val="both"/>
              <w:rPr>
                <w:rFonts w:eastAsia="Times New Roman" w:cs="Arial"/>
                <w:color w:val="000000"/>
                <w:lang w:eastAsia="cs-CZ"/>
              </w:rPr>
            </w:pPr>
            <w:r>
              <w:rPr>
                <w:rFonts w:eastAsia="Times New Roman" w:cs="Arial"/>
                <w:color w:val="000000"/>
                <w:lang w:eastAsia="cs-CZ"/>
              </w:rPr>
              <w:lastRenderedPageBreak/>
              <w:t>tvorba golfových produktů</w:t>
            </w:r>
          </w:p>
          <w:p w14:paraId="4DF84CDA" w14:textId="77777777" w:rsidR="00EF6A3B" w:rsidRPr="004D0511" w:rsidRDefault="00EF6A3B" w:rsidP="004D0511">
            <w:pPr>
              <w:numPr>
                <w:ilvl w:val="0"/>
                <w:numId w:val="18"/>
              </w:numPr>
              <w:jc w:val="both"/>
              <w:rPr>
                <w:rFonts w:eastAsia="Times New Roman" w:cs="Arial"/>
                <w:color w:val="000000"/>
                <w:lang w:eastAsia="cs-CZ"/>
              </w:rPr>
            </w:pPr>
            <w:r>
              <w:rPr>
                <w:rFonts w:eastAsia="Times New Roman" w:cs="Arial"/>
                <w:color w:val="000000"/>
                <w:lang w:eastAsia="cs-CZ"/>
              </w:rPr>
              <w:t>zástupce manažera golfového resortu</w:t>
            </w:r>
          </w:p>
          <w:p w14:paraId="49A91D10" w14:textId="77777777" w:rsidR="004D0511" w:rsidRDefault="004D0511" w:rsidP="001970C0">
            <w:pPr>
              <w:spacing w:line="360" w:lineRule="auto"/>
            </w:pPr>
          </w:p>
          <w:p w14:paraId="77CCCECB" w14:textId="77777777" w:rsidR="004D0511" w:rsidRDefault="003744B6" w:rsidP="003744B6">
            <w:pPr>
              <w:numPr>
                <w:ilvl w:val="0"/>
                <w:numId w:val="18"/>
              </w:numPr>
              <w:ind w:left="357" w:hanging="357"/>
            </w:pPr>
            <w:r>
              <w:t>200</w:t>
            </w:r>
            <w:r w:rsidR="00625806">
              <w:t>6</w:t>
            </w:r>
            <w:r>
              <w:t xml:space="preserve"> duben –</w:t>
            </w:r>
            <w:r w:rsidR="002043E5">
              <w:t xml:space="preserve"> nástup na pozici </w:t>
            </w:r>
            <w:r w:rsidR="00625806">
              <w:t>recepční SOGCC</w:t>
            </w:r>
          </w:p>
          <w:p w14:paraId="072635BD" w14:textId="77777777" w:rsidR="003744B6" w:rsidRDefault="00625806" w:rsidP="008077EE">
            <w:pPr>
              <w:numPr>
                <w:ilvl w:val="0"/>
                <w:numId w:val="18"/>
              </w:numPr>
              <w:ind w:left="357" w:hanging="357"/>
            </w:pPr>
            <w:r w:rsidRPr="00625806">
              <w:t>2007</w:t>
            </w:r>
            <w:r w:rsidR="003744B6" w:rsidRPr="00625806">
              <w:t xml:space="preserve"> </w:t>
            </w:r>
            <w:r w:rsidRPr="00625806">
              <w:t>duben</w:t>
            </w:r>
            <w:r w:rsidR="003744B6" w:rsidRPr="00625806">
              <w:t xml:space="preserve"> –</w:t>
            </w:r>
            <w:r w:rsidR="002043E5" w:rsidRPr="00625806">
              <w:t xml:space="preserve"> </w:t>
            </w:r>
            <w:r w:rsidRPr="00625806">
              <w:t>nástup na pozici vedoucí recepce SOGCC a provozu golfového PRO-shopu</w:t>
            </w:r>
          </w:p>
          <w:p w14:paraId="5FE84E07" w14:textId="77777777" w:rsidR="00E822B5" w:rsidRPr="00625806" w:rsidRDefault="00E822B5" w:rsidP="00E822B5">
            <w:pPr>
              <w:ind w:left="357"/>
            </w:pPr>
          </w:p>
        </w:tc>
      </w:tr>
      <w:tr w:rsidR="00B6170A" w14:paraId="28D4DADC" w14:textId="77777777">
        <w:trPr>
          <w:trHeight w:val="1755"/>
        </w:trPr>
        <w:tc>
          <w:tcPr>
            <w:tcW w:w="2160" w:type="dxa"/>
            <w:shd w:val="clear" w:color="auto" w:fill="FFFFFF"/>
          </w:tcPr>
          <w:p w14:paraId="03244C4D" w14:textId="77777777" w:rsidR="00B6170A" w:rsidRDefault="00B6170A" w:rsidP="001970C0">
            <w:pPr>
              <w:pStyle w:val="Nadpisoddlu"/>
            </w:pPr>
            <w:r>
              <w:lastRenderedPageBreak/>
              <w:t>Licence, kurzy a osvědčení</w:t>
            </w:r>
          </w:p>
        </w:tc>
        <w:tc>
          <w:tcPr>
            <w:tcW w:w="6660" w:type="dxa"/>
            <w:shd w:val="clear" w:color="auto" w:fill="FFFFFF"/>
          </w:tcPr>
          <w:p w14:paraId="6DABA0CF" w14:textId="51332123" w:rsidR="0027209B" w:rsidRDefault="0027209B" w:rsidP="00096991">
            <w:pPr>
              <w:pStyle w:val="Nzevspolenosti"/>
              <w:spacing w:before="0" w:after="0" w:line="240" w:lineRule="auto"/>
            </w:pPr>
            <w:r>
              <w:t>Czechitas: Úvod do programování – Java                               (2020)</w:t>
            </w:r>
          </w:p>
          <w:p w14:paraId="3099961E" w14:textId="77777777" w:rsidR="0027209B" w:rsidRDefault="0027209B" w:rsidP="00096991">
            <w:pPr>
              <w:pStyle w:val="Nzevspolenosti"/>
              <w:spacing w:before="0" w:after="0" w:line="240" w:lineRule="auto"/>
            </w:pPr>
          </w:p>
          <w:p w14:paraId="228FCA04" w14:textId="6C451092" w:rsidR="00FC696A" w:rsidRDefault="0027209B" w:rsidP="00096991">
            <w:pPr>
              <w:pStyle w:val="Nzevspolenosti"/>
              <w:spacing w:before="0" w:after="0" w:line="240" w:lineRule="auto"/>
            </w:pPr>
            <w:r>
              <w:t>H1: Google Ads a Sklik pro začátečníky                                  (2020)</w:t>
            </w:r>
          </w:p>
          <w:p w14:paraId="5F6F20F9" w14:textId="77777777" w:rsidR="0027209B" w:rsidRDefault="0027209B" w:rsidP="00096991">
            <w:pPr>
              <w:pStyle w:val="Nzevspolenosti"/>
              <w:spacing w:before="0" w:after="0" w:line="240" w:lineRule="auto"/>
            </w:pPr>
          </w:p>
          <w:p w14:paraId="0145BD19" w14:textId="72CDE24A" w:rsidR="004D1368" w:rsidRDefault="004D1368" w:rsidP="00096991">
            <w:pPr>
              <w:pStyle w:val="Nzevspolenosti"/>
              <w:spacing w:before="0" w:after="0" w:line="240" w:lineRule="auto"/>
            </w:pPr>
            <w:r>
              <w:t>ČVC: Jak prodávat bez nátlaku                                                (2009)</w:t>
            </w:r>
          </w:p>
          <w:p w14:paraId="6B7410B1" w14:textId="77777777" w:rsidR="004D1368" w:rsidRDefault="004D1368" w:rsidP="00096991">
            <w:pPr>
              <w:pStyle w:val="Nzevspolenosti"/>
              <w:spacing w:before="0" w:after="0" w:line="240" w:lineRule="auto"/>
            </w:pPr>
          </w:p>
          <w:p w14:paraId="5EB1415F" w14:textId="77777777" w:rsidR="001004B0" w:rsidRDefault="001004B0" w:rsidP="00096991">
            <w:pPr>
              <w:pStyle w:val="Nzevspolenosti"/>
              <w:spacing w:before="0" w:after="0" w:line="240" w:lineRule="auto"/>
            </w:pPr>
            <w:r>
              <w:t>ČVC: Asertivní jednání v praxi                                                 (2009)</w:t>
            </w:r>
          </w:p>
          <w:p w14:paraId="5125D49E" w14:textId="77777777" w:rsidR="001004B0" w:rsidRPr="001004B0" w:rsidRDefault="001004B0" w:rsidP="001004B0">
            <w:pPr>
              <w:rPr>
                <w:lang w:val="en-US"/>
              </w:rPr>
            </w:pPr>
          </w:p>
          <w:p w14:paraId="335A9BF3" w14:textId="77777777" w:rsidR="001004B0" w:rsidRDefault="001004B0" w:rsidP="00096991">
            <w:pPr>
              <w:pStyle w:val="Nzevspolenosti"/>
              <w:spacing w:before="0" w:after="0" w:line="240" w:lineRule="auto"/>
            </w:pPr>
            <w:r>
              <w:t>ČVC: Tajemství emoční inteligence                                         (2009)</w:t>
            </w:r>
          </w:p>
          <w:p w14:paraId="361D77FE" w14:textId="77777777" w:rsidR="00A032D6" w:rsidRDefault="00A032D6" w:rsidP="00A032D6">
            <w:pPr>
              <w:rPr>
                <w:lang w:val="en-US"/>
              </w:rPr>
            </w:pPr>
          </w:p>
          <w:p w14:paraId="23912663" w14:textId="77777777" w:rsidR="00A032D6" w:rsidRPr="00A032D6" w:rsidRDefault="00A032D6" w:rsidP="00A032D6">
            <w:pPr>
              <w:rPr>
                <w:lang w:val="en-US"/>
              </w:rPr>
            </w:pPr>
            <w:r>
              <w:rPr>
                <w:lang w:val="en-US"/>
              </w:rPr>
              <w:t>ČVC: Prezentační triky zkušených                                           (2009)</w:t>
            </w:r>
          </w:p>
          <w:p w14:paraId="127A7903" w14:textId="77777777" w:rsidR="001004B0" w:rsidRDefault="001004B0" w:rsidP="00096991">
            <w:pPr>
              <w:pStyle w:val="Nzevspolenosti"/>
              <w:spacing w:before="0" w:after="0" w:line="240" w:lineRule="auto"/>
            </w:pPr>
          </w:p>
          <w:p w14:paraId="7F8121C8" w14:textId="77777777" w:rsidR="00096991" w:rsidRDefault="00400A6B" w:rsidP="00096991">
            <w:pPr>
              <w:pStyle w:val="Nzevspolenosti"/>
              <w:spacing w:before="0" w:after="0" w:line="240" w:lineRule="auto"/>
            </w:pPr>
            <w:r w:rsidRPr="00400A6B">
              <w:t>ESF</w:t>
            </w:r>
            <w:r w:rsidR="00331406">
              <w:t>: Evropský sociální fond</w:t>
            </w:r>
          </w:p>
          <w:p w14:paraId="17F9F09E" w14:textId="77777777" w:rsidR="00400A6B" w:rsidRDefault="00625806" w:rsidP="00096991">
            <w:pPr>
              <w:pStyle w:val="Nzevspolenosti"/>
              <w:spacing w:before="0" w:after="0" w:line="240" w:lineRule="auto"/>
            </w:pPr>
            <w:r>
              <w:t>Golf – specifická činnost v cestovním ruchu</w:t>
            </w:r>
            <w:r w:rsidR="00400A6B">
              <w:t xml:space="preserve"> </w:t>
            </w:r>
            <w:r w:rsidR="001004B0">
              <w:t xml:space="preserve">                           </w:t>
            </w:r>
            <w:r w:rsidR="00EF6A3B">
              <w:t>(</w:t>
            </w:r>
            <w:r w:rsidR="00400A6B">
              <w:t>2008</w:t>
            </w:r>
            <w:r w:rsidR="00EF6A3B">
              <w:t>)</w:t>
            </w:r>
          </w:p>
          <w:p w14:paraId="6A9093B8" w14:textId="77777777" w:rsidR="00096991" w:rsidRDefault="00096991" w:rsidP="00096991">
            <w:pPr>
              <w:rPr>
                <w:lang w:val="en-US"/>
              </w:rPr>
            </w:pPr>
          </w:p>
          <w:p w14:paraId="477FEE22" w14:textId="77777777" w:rsidR="007100C5" w:rsidRPr="00EF6A3B" w:rsidRDefault="007100C5" w:rsidP="00096991">
            <w:pPr>
              <w:rPr>
                <w:lang w:val="en-US"/>
              </w:rPr>
            </w:pPr>
            <w:r w:rsidRPr="00EF6A3B">
              <w:rPr>
                <w:lang w:val="en-US"/>
              </w:rPr>
              <w:t>Rozhodčí golfu II</w:t>
            </w:r>
            <w:r w:rsidR="00E822B5" w:rsidRPr="00EF6A3B">
              <w:rPr>
                <w:lang w:val="en-US"/>
              </w:rPr>
              <w:t>I</w:t>
            </w:r>
            <w:r w:rsidRPr="00EF6A3B">
              <w:rPr>
                <w:lang w:val="en-US"/>
              </w:rPr>
              <w:t xml:space="preserve">. třídy                                                            </w:t>
            </w:r>
            <w:r w:rsidR="00EF6A3B" w:rsidRPr="00EF6A3B">
              <w:rPr>
                <w:lang w:val="en-US"/>
              </w:rPr>
              <w:t>(od r. 2008</w:t>
            </w:r>
            <w:r w:rsidRPr="00EF6A3B">
              <w:rPr>
                <w:lang w:val="en-US"/>
              </w:rPr>
              <w:t>)</w:t>
            </w:r>
          </w:p>
          <w:p w14:paraId="11DF6499" w14:textId="77777777" w:rsidR="00096991" w:rsidRDefault="00096991" w:rsidP="00096991">
            <w:pPr>
              <w:pStyle w:val="Nzevspolenosti"/>
              <w:spacing w:before="0" w:after="0" w:line="240" w:lineRule="auto"/>
            </w:pPr>
          </w:p>
          <w:p w14:paraId="4222F7AE" w14:textId="77777777" w:rsidR="00B6170A" w:rsidRDefault="00B6170A" w:rsidP="00096991">
            <w:pPr>
              <w:pStyle w:val="Nzevspolenosti"/>
              <w:spacing w:before="0" w:after="0" w:line="240" w:lineRule="auto"/>
            </w:pPr>
            <w:r>
              <w:t xml:space="preserve">Živnostenské oprávnění: </w:t>
            </w:r>
            <w:r w:rsidR="00EF6A3B">
              <w:t>Administrativní a obchodní činnost  (od r. 2003</w:t>
            </w:r>
            <w:r>
              <w:t>)</w:t>
            </w:r>
          </w:p>
          <w:p w14:paraId="5284AD98" w14:textId="77777777" w:rsidR="00096991" w:rsidRDefault="00096991" w:rsidP="00096991">
            <w:pPr>
              <w:pStyle w:val="Normlnweb"/>
              <w:ind w:right="150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470482D3" w14:textId="77777777" w:rsidR="00EF6A3B" w:rsidRPr="00EF6A3B" w:rsidRDefault="00EF6A3B" w:rsidP="00096991">
            <w:pPr>
              <w:pStyle w:val="Normlnweb"/>
              <w:ind w:right="150"/>
              <w:rPr>
                <w:rFonts w:ascii="Arial" w:hAnsi="Arial"/>
                <w:sz w:val="20"/>
                <w:szCs w:val="20"/>
                <w:lang w:val="en-US"/>
              </w:rPr>
            </w:pPr>
            <w:r w:rsidRPr="00EF6A3B">
              <w:rPr>
                <w:rFonts w:ascii="Arial" w:hAnsi="Arial"/>
                <w:sz w:val="20"/>
                <w:szCs w:val="20"/>
                <w:lang w:val="en-US"/>
              </w:rPr>
              <w:t>Zkouška z francouzského jazyka</w:t>
            </w:r>
            <w:r w:rsidR="00E363CA">
              <w:rPr>
                <w:rFonts w:ascii="Arial" w:hAnsi="Arial"/>
                <w:sz w:val="20"/>
                <w:szCs w:val="20"/>
                <w:lang w:val="en-US"/>
              </w:rPr>
              <w:t>:</w:t>
            </w:r>
            <w:r w:rsidRPr="00EF6A3B">
              <w:rPr>
                <w:rFonts w:ascii="Arial" w:hAnsi="Arial"/>
                <w:sz w:val="20"/>
                <w:szCs w:val="20"/>
                <w:lang w:val="en-US"/>
              </w:rPr>
              <w:t xml:space="preserve"> DELF 1.stupně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="001004B0">
              <w:rPr>
                <w:rFonts w:ascii="Arial" w:hAnsi="Arial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(2001)</w:t>
            </w:r>
          </w:p>
          <w:p w14:paraId="131BB3FE" w14:textId="77777777" w:rsidR="00EF6A3B" w:rsidRPr="00EF6A3B" w:rsidRDefault="00EF6A3B" w:rsidP="00096991">
            <w:pPr>
              <w:rPr>
                <w:lang w:val="en-US"/>
              </w:rPr>
            </w:pPr>
          </w:p>
        </w:tc>
      </w:tr>
      <w:tr w:rsidR="001970C0" w:rsidRPr="00CD1AC2" w14:paraId="082049A0" w14:textId="77777777">
        <w:tc>
          <w:tcPr>
            <w:tcW w:w="2160" w:type="dxa"/>
            <w:shd w:val="clear" w:color="auto" w:fill="FFFFFF"/>
          </w:tcPr>
          <w:p w14:paraId="08DCFD9F" w14:textId="77777777" w:rsidR="001970C0" w:rsidRDefault="001970C0" w:rsidP="002E6956">
            <w:pPr>
              <w:pStyle w:val="Nadpisoddlu"/>
            </w:pPr>
            <w:r>
              <w:t>Koníčky a zájmy</w:t>
            </w:r>
          </w:p>
        </w:tc>
        <w:tc>
          <w:tcPr>
            <w:tcW w:w="6660" w:type="dxa"/>
            <w:shd w:val="clear" w:color="auto" w:fill="FFFFFF"/>
          </w:tcPr>
          <w:p w14:paraId="20FA6C1E" w14:textId="77777777" w:rsidR="00E363CA" w:rsidRPr="00E363CA" w:rsidRDefault="00E363CA" w:rsidP="00E363CA">
            <w:pPr>
              <w:pStyle w:val="Zkladntext"/>
              <w:spacing w:after="0"/>
              <w:ind w:left="720"/>
              <w:rPr>
                <w:spacing w:val="0"/>
              </w:rPr>
            </w:pPr>
          </w:p>
          <w:p w14:paraId="42128CF2" w14:textId="77777777" w:rsidR="00096991" w:rsidRPr="00E363CA" w:rsidRDefault="00E363CA" w:rsidP="00E363CA">
            <w:pPr>
              <w:pStyle w:val="Zkladntext"/>
              <w:spacing w:after="0"/>
              <w:rPr>
                <w:spacing w:val="0"/>
              </w:rPr>
            </w:pPr>
            <w:r>
              <w:t xml:space="preserve">- </w:t>
            </w:r>
            <w:r w:rsidR="00096991">
              <w:t>cestování, četba, divadlo,…</w:t>
            </w:r>
          </w:p>
          <w:p w14:paraId="5CB5F5C8" w14:textId="77777777" w:rsidR="00E363CA" w:rsidRDefault="00E363CA" w:rsidP="00E363CA">
            <w:pPr>
              <w:pStyle w:val="Zkladntext"/>
              <w:spacing w:after="0"/>
              <w:ind w:left="720"/>
              <w:rPr>
                <w:spacing w:val="0"/>
              </w:rPr>
            </w:pPr>
          </w:p>
          <w:p w14:paraId="4BA2D9A4" w14:textId="77777777" w:rsidR="001970C0" w:rsidRDefault="00E363CA" w:rsidP="00E363CA">
            <w:pPr>
              <w:pStyle w:val="Cl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- golf, </w:t>
            </w:r>
            <w:r w:rsidR="00FC696A">
              <w:rPr>
                <w:rFonts w:cs="Arial"/>
              </w:rPr>
              <w:t>balet</w:t>
            </w:r>
            <w:r w:rsidR="00096991">
              <w:rPr>
                <w:rFonts w:cs="Arial"/>
              </w:rPr>
              <w:t>,</w:t>
            </w:r>
            <w:r w:rsidR="001970C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plavání,</w:t>
            </w:r>
            <w:r w:rsidR="001970C0">
              <w:rPr>
                <w:rFonts w:cs="Arial"/>
              </w:rPr>
              <w:t>…</w:t>
            </w:r>
          </w:p>
          <w:p w14:paraId="41843634" w14:textId="77777777" w:rsidR="001970C0" w:rsidRPr="00CD1AC2" w:rsidRDefault="001970C0" w:rsidP="00E363CA">
            <w:pPr>
              <w:pStyle w:val="Zkladntext"/>
              <w:spacing w:after="0"/>
              <w:rPr>
                <w:spacing w:val="0"/>
              </w:rPr>
            </w:pPr>
          </w:p>
        </w:tc>
      </w:tr>
      <w:tr w:rsidR="001970C0" w14:paraId="5C0AF94D" w14:textId="77777777">
        <w:tc>
          <w:tcPr>
            <w:tcW w:w="2160" w:type="dxa"/>
            <w:shd w:val="clear" w:color="auto" w:fill="FFFFFF"/>
          </w:tcPr>
          <w:p w14:paraId="59B545B5" w14:textId="77777777" w:rsidR="001970C0" w:rsidRDefault="001970C0" w:rsidP="002E6956">
            <w:pPr>
              <w:pStyle w:val="Nadpisoddlu"/>
            </w:pPr>
            <w:r>
              <w:t>Ostatní</w:t>
            </w:r>
          </w:p>
        </w:tc>
        <w:tc>
          <w:tcPr>
            <w:tcW w:w="6660" w:type="dxa"/>
            <w:shd w:val="clear" w:color="auto" w:fill="FFFFFF"/>
          </w:tcPr>
          <w:p w14:paraId="1A400EA4" w14:textId="77777777" w:rsidR="00E363CA" w:rsidRDefault="00A032D6" w:rsidP="002E6956">
            <w:pPr>
              <w:pStyle w:val="Zkladntext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9264" behindDoc="0" locked="0" layoutInCell="1" allowOverlap="1" wp14:anchorId="419B3F10" wp14:editId="7BCF3215">
                  <wp:simplePos x="0" y="0"/>
                  <wp:positionH relativeFrom="column">
                    <wp:posOffset>2967355</wp:posOffset>
                  </wp:positionH>
                  <wp:positionV relativeFrom="paragraph">
                    <wp:posOffset>40005</wp:posOffset>
                  </wp:positionV>
                  <wp:extent cx="1133475" cy="1438275"/>
                  <wp:effectExtent l="19050" t="0" r="9525" b="0"/>
                  <wp:wrapNone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0798" t="19623" r="12928" b="94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7E73E9" w14:textId="77777777" w:rsidR="001970C0" w:rsidRPr="00E363CA" w:rsidRDefault="00E363CA" w:rsidP="002E6956">
            <w:pPr>
              <w:pStyle w:val="Zkladntext"/>
            </w:pPr>
            <w:r>
              <w:t xml:space="preserve">- </w:t>
            </w:r>
            <w:r w:rsidR="00EF6A3B" w:rsidRPr="00E363CA">
              <w:t xml:space="preserve">řidičský průkaz skupiny </w:t>
            </w:r>
            <w:r w:rsidR="001970C0" w:rsidRPr="00E363CA">
              <w:t>B</w:t>
            </w:r>
          </w:p>
          <w:p w14:paraId="5C316C50" w14:textId="77777777" w:rsidR="001970C0" w:rsidRPr="00E363CA" w:rsidRDefault="001970C0" w:rsidP="002E6956">
            <w:pPr>
              <w:pStyle w:val="Zkladntext"/>
            </w:pPr>
            <w:r w:rsidRPr="00E363CA">
              <w:t xml:space="preserve">- práce s počítačem / </w:t>
            </w:r>
            <w:r w:rsidR="00E363CA" w:rsidRPr="00E363CA">
              <w:t>uživatelská úroveň</w:t>
            </w:r>
            <w:r w:rsidRPr="00E363CA">
              <w:t xml:space="preserve"> (MS Office)</w:t>
            </w:r>
          </w:p>
          <w:p w14:paraId="6F151B84" w14:textId="77777777" w:rsidR="001970C0" w:rsidRDefault="001970C0" w:rsidP="002E6956">
            <w:pPr>
              <w:pStyle w:val="Cl"/>
              <w:rPr>
                <w:spacing w:val="-5"/>
              </w:rPr>
            </w:pPr>
            <w:r w:rsidRPr="00E363CA">
              <w:rPr>
                <w:spacing w:val="-5"/>
              </w:rPr>
              <w:t>Můj zdravotní stav je dobrý</w:t>
            </w:r>
            <w:r w:rsidR="004D0511" w:rsidRPr="00E363CA">
              <w:rPr>
                <w:spacing w:val="-5"/>
              </w:rPr>
              <w:t>.</w:t>
            </w:r>
          </w:p>
          <w:p w14:paraId="17CD8AB8" w14:textId="77777777" w:rsidR="00A032D6" w:rsidRDefault="00A032D6" w:rsidP="00A032D6">
            <w:pPr>
              <w:pStyle w:val="Zkladntext"/>
            </w:pPr>
          </w:p>
          <w:p w14:paraId="434F80BF" w14:textId="77777777" w:rsidR="00A032D6" w:rsidRPr="00A032D6" w:rsidRDefault="00A032D6" w:rsidP="00A032D6">
            <w:pPr>
              <w:pStyle w:val="Zkladntext"/>
            </w:pPr>
          </w:p>
        </w:tc>
      </w:tr>
    </w:tbl>
    <w:p w14:paraId="2C0AD79D" w14:textId="77777777" w:rsidR="001970C0" w:rsidRDefault="001970C0"/>
    <w:p w14:paraId="36FE774E" w14:textId="77777777" w:rsidR="00CE64F0" w:rsidRDefault="00CE64F0"/>
    <w:p w14:paraId="5B33B9EF" w14:textId="77777777" w:rsidR="00CE64F0" w:rsidRDefault="00CE64F0" w:rsidP="007100C5">
      <w:pPr>
        <w:jc w:val="right"/>
      </w:pPr>
    </w:p>
    <w:p w14:paraId="6A70F46B" w14:textId="77777777" w:rsidR="00CE64F0" w:rsidRDefault="00CE64F0"/>
    <w:p w14:paraId="0A5D8A9C" w14:textId="046A5D7E" w:rsidR="00AB32CB" w:rsidRDefault="001706C3">
      <w:r>
        <w:t>V </w:t>
      </w:r>
      <w:r w:rsidR="00E363CA">
        <w:t>Beneš</w:t>
      </w:r>
      <w:r w:rsidR="0097121F">
        <w:t>ově</w:t>
      </w:r>
      <w:r>
        <w:t xml:space="preserve"> dne </w:t>
      </w:r>
      <w:r w:rsidR="001004B0">
        <w:t>5</w:t>
      </w:r>
      <w:r w:rsidR="00AD5A0E">
        <w:t>.10</w:t>
      </w:r>
      <w:r w:rsidR="008077EE">
        <w:t>.20</w:t>
      </w:r>
      <w:r w:rsidR="0027209B">
        <w:t>20</w:t>
      </w:r>
      <w:r w:rsidR="00CE64F0">
        <w:tab/>
      </w:r>
      <w:r w:rsidR="00CE64F0">
        <w:tab/>
      </w:r>
    </w:p>
    <w:sectPr w:rsidR="00AB32CB" w:rsidSect="007100C5">
      <w:headerReference w:type="default" r:id="rId8"/>
      <w:footerReference w:type="default" r:id="rId9"/>
      <w:pgSz w:w="11907" w:h="16839"/>
      <w:pgMar w:top="1258" w:right="1627" w:bottom="899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A9D64" w14:textId="77777777" w:rsidR="007A1827" w:rsidRDefault="007A1827">
      <w:r>
        <w:separator/>
      </w:r>
    </w:p>
  </w:endnote>
  <w:endnote w:type="continuationSeparator" w:id="0">
    <w:p w14:paraId="783A8AA1" w14:textId="77777777" w:rsidR="007A1827" w:rsidRDefault="007A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3F837" w14:textId="77777777" w:rsidR="002043E5" w:rsidRDefault="00DE5E64">
    <w:pPr>
      <w:pStyle w:val="Zpat"/>
    </w:pPr>
    <w:r>
      <w:rPr>
        <w:rStyle w:val="slostrnky"/>
      </w:rPr>
      <w:fldChar w:fldCharType="begin"/>
    </w:r>
    <w:r w:rsidR="002043E5">
      <w:rPr>
        <w:rStyle w:val="slostrnky"/>
      </w:rPr>
      <w:instrText xml:space="preserve"> NUMPAGES </w:instrText>
    </w:r>
    <w:r>
      <w:rPr>
        <w:rStyle w:val="slostrnky"/>
      </w:rPr>
      <w:fldChar w:fldCharType="separate"/>
    </w:r>
    <w:r w:rsidR="00A032D6">
      <w:rPr>
        <w:rStyle w:val="slostrnky"/>
        <w:noProof/>
      </w:rPr>
      <w:t>2</w:t>
    </w:r>
    <w:r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D71A8" w14:textId="77777777" w:rsidR="007A1827" w:rsidRDefault="007A1827">
      <w:r>
        <w:separator/>
      </w:r>
    </w:p>
  </w:footnote>
  <w:footnote w:type="continuationSeparator" w:id="0">
    <w:p w14:paraId="705FDE31" w14:textId="77777777" w:rsidR="007A1827" w:rsidRDefault="007A1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righ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109"/>
      <w:gridCol w:w="2521"/>
    </w:tblGrid>
    <w:tr w:rsidR="002043E5" w:rsidRPr="00CE64F0" w14:paraId="1DADF199" w14:textId="77777777">
      <w:trPr>
        <w:jc w:val="right"/>
      </w:trPr>
      <w:tc>
        <w:tcPr>
          <w:tcW w:w="6109" w:type="dxa"/>
          <w:shd w:val="clear" w:color="auto" w:fill="auto"/>
        </w:tcPr>
        <w:p w14:paraId="2320F228" w14:textId="77777777" w:rsidR="002043E5" w:rsidRPr="00CE64F0" w:rsidRDefault="00E363CA" w:rsidP="00CD1AC2">
          <w:pPr>
            <w:pStyle w:val="Adresa2"/>
            <w:rPr>
              <w:sz w:val="16"/>
              <w:szCs w:val="16"/>
            </w:rPr>
          </w:pPr>
          <w:r>
            <w:rPr>
              <w:sz w:val="16"/>
              <w:szCs w:val="16"/>
            </w:rPr>
            <w:t>Benešov</w:t>
          </w:r>
          <w:r w:rsidR="0097121F">
            <w:rPr>
              <w:sz w:val="16"/>
              <w:szCs w:val="16"/>
            </w:rPr>
            <w:t xml:space="preserve"> 203</w:t>
          </w:r>
        </w:p>
        <w:p w14:paraId="41F6A599" w14:textId="77777777" w:rsidR="002043E5" w:rsidRPr="00CE64F0" w:rsidRDefault="0097121F" w:rsidP="00CD1AC2">
          <w:pPr>
            <w:pStyle w:val="Adresa2"/>
            <w:rPr>
              <w:sz w:val="16"/>
              <w:szCs w:val="16"/>
            </w:rPr>
          </w:pPr>
          <w:r>
            <w:rPr>
              <w:sz w:val="16"/>
              <w:szCs w:val="16"/>
            </w:rPr>
            <w:t>679 53</w:t>
          </w:r>
          <w:r w:rsidR="002043E5" w:rsidRPr="00CE64F0">
            <w:rPr>
              <w:sz w:val="16"/>
              <w:szCs w:val="16"/>
            </w:rPr>
            <w:t>, B</w:t>
          </w:r>
          <w:r>
            <w:rPr>
              <w:sz w:val="16"/>
              <w:szCs w:val="16"/>
            </w:rPr>
            <w:t>enešov u Boskovic</w:t>
          </w:r>
          <w:r w:rsidR="002043E5" w:rsidRPr="00CE64F0">
            <w:rPr>
              <w:sz w:val="16"/>
              <w:szCs w:val="16"/>
            </w:rPr>
            <w:t xml:space="preserve"> </w:t>
          </w:r>
        </w:p>
      </w:tc>
      <w:tc>
        <w:tcPr>
          <w:tcW w:w="2521" w:type="dxa"/>
          <w:shd w:val="clear" w:color="auto" w:fill="auto"/>
        </w:tcPr>
        <w:p w14:paraId="2E3BB9D9" w14:textId="77777777" w:rsidR="002043E5" w:rsidRPr="00CE64F0" w:rsidRDefault="002043E5" w:rsidP="00CD1AC2">
          <w:pPr>
            <w:pStyle w:val="Adresa1"/>
            <w:rPr>
              <w:sz w:val="16"/>
              <w:szCs w:val="16"/>
            </w:rPr>
          </w:pPr>
          <w:r w:rsidRPr="00CE64F0">
            <w:rPr>
              <w:sz w:val="16"/>
              <w:szCs w:val="16"/>
            </w:rPr>
            <w:t>Telefon</w:t>
          </w:r>
          <w:r>
            <w:rPr>
              <w:sz w:val="16"/>
              <w:szCs w:val="16"/>
            </w:rPr>
            <w:t>: +420</w:t>
          </w:r>
          <w:r w:rsidR="00566BB6">
            <w:rPr>
              <w:sz w:val="16"/>
              <w:szCs w:val="16"/>
            </w:rPr>
            <w:t> 724 567 785</w:t>
          </w:r>
        </w:p>
        <w:p w14:paraId="44557673" w14:textId="278324E8" w:rsidR="002043E5" w:rsidRPr="00CE64F0" w:rsidRDefault="002043E5" w:rsidP="00566BB6">
          <w:pPr>
            <w:pStyle w:val="Adresa1"/>
            <w:ind w:left="-32" w:firstLine="32"/>
            <w:rPr>
              <w:sz w:val="16"/>
              <w:szCs w:val="16"/>
            </w:rPr>
          </w:pPr>
          <w:r w:rsidRPr="00CE64F0">
            <w:rPr>
              <w:sz w:val="16"/>
              <w:szCs w:val="16"/>
            </w:rPr>
            <w:t>E-mail</w:t>
          </w:r>
          <w:r>
            <w:rPr>
              <w:sz w:val="16"/>
              <w:szCs w:val="16"/>
            </w:rPr>
            <w:t>:</w:t>
          </w:r>
          <w:r w:rsidR="00566BB6">
            <w:rPr>
              <w:sz w:val="16"/>
              <w:szCs w:val="16"/>
            </w:rPr>
            <w:t xml:space="preserve"> </w:t>
          </w:r>
          <w:r w:rsidR="0027209B">
            <w:rPr>
              <w:sz w:val="16"/>
              <w:szCs w:val="16"/>
            </w:rPr>
            <w:t>jana</w:t>
          </w:r>
          <w:r w:rsidR="0027209B" w:rsidRPr="0027209B">
            <w:rPr>
              <w:sz w:val="16"/>
              <w:szCs w:val="16"/>
            </w:rPr>
            <w:t>@</w:t>
          </w:r>
          <w:r w:rsidR="0027209B">
            <w:rPr>
              <w:sz w:val="16"/>
              <w:szCs w:val="16"/>
            </w:rPr>
            <w:t>steflova.eu</w:t>
          </w:r>
        </w:p>
      </w:tc>
    </w:tr>
  </w:tbl>
  <w:p w14:paraId="351A2990" w14:textId="77777777" w:rsidR="002043E5" w:rsidRPr="00CE64F0" w:rsidRDefault="002043E5">
    <w:pPr>
      <w:pStyle w:val="Zhlav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1A0434E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2C58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AC2110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3AD768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F43BB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B019F6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1207B6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A6BB96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468F02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A63AA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D5A01"/>
    <w:multiLevelType w:val="hybridMultilevel"/>
    <w:tmpl w:val="8B6051FE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7F3F85"/>
    <w:multiLevelType w:val="hybridMultilevel"/>
    <w:tmpl w:val="38C898E0"/>
    <w:lvl w:ilvl="0" w:tplc="AA484128">
      <w:start w:val="1"/>
      <w:numFmt w:val="bullet"/>
      <w:lvlText w:val=""/>
      <w:lvlJc w:val="left"/>
      <w:pPr>
        <w:tabs>
          <w:tab w:val="num" w:pos="1362"/>
        </w:tabs>
        <w:ind w:left="1362" w:hanging="34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2" w15:restartNumberingAfterBreak="0">
    <w:nsid w:val="45697D33"/>
    <w:multiLevelType w:val="multilevel"/>
    <w:tmpl w:val="A80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4" w15:restartNumberingAfterBreak="0">
    <w:nsid w:val="4CB90BBB"/>
    <w:multiLevelType w:val="hybridMultilevel"/>
    <w:tmpl w:val="44E0CA8C"/>
    <w:lvl w:ilvl="0" w:tplc="714E408A">
      <w:start w:val="1993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B6E68"/>
    <w:multiLevelType w:val="hybridMultilevel"/>
    <w:tmpl w:val="5BAAF8CC"/>
    <w:lvl w:ilvl="0" w:tplc="F3DAA0D4">
      <w:start w:val="5"/>
      <w:numFmt w:val="bullet"/>
      <w:lvlText w:val="-"/>
      <w:lvlJc w:val="left"/>
      <w:pPr>
        <w:tabs>
          <w:tab w:val="num" w:pos="1545"/>
        </w:tabs>
        <w:ind w:left="1545" w:hanging="360"/>
      </w:pPr>
      <w:rPr>
        <w:rFonts w:ascii="Arial" w:eastAsia="Batang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3"/>
  </w:num>
  <w:num w:numId="15">
    <w:abstractNumId w:val="15"/>
  </w:num>
  <w:num w:numId="16">
    <w:abstractNumId w:val="11"/>
  </w:num>
  <w:num w:numId="17">
    <w:abstractNumId w:val="12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027"/>
    <w:rsid w:val="00096991"/>
    <w:rsid w:val="000E11DA"/>
    <w:rsid w:val="001004B0"/>
    <w:rsid w:val="00101182"/>
    <w:rsid w:val="00113694"/>
    <w:rsid w:val="0014590F"/>
    <w:rsid w:val="001706C3"/>
    <w:rsid w:val="001970C0"/>
    <w:rsid w:val="001979D1"/>
    <w:rsid w:val="002043E5"/>
    <w:rsid w:val="00247794"/>
    <w:rsid w:val="0027209B"/>
    <w:rsid w:val="002A56CC"/>
    <w:rsid w:val="002E6956"/>
    <w:rsid w:val="00331406"/>
    <w:rsid w:val="003744B6"/>
    <w:rsid w:val="003A5A22"/>
    <w:rsid w:val="003B002A"/>
    <w:rsid w:val="00400A6B"/>
    <w:rsid w:val="00422101"/>
    <w:rsid w:val="00441C4A"/>
    <w:rsid w:val="00450AE4"/>
    <w:rsid w:val="00460223"/>
    <w:rsid w:val="004A00AF"/>
    <w:rsid w:val="004A46CB"/>
    <w:rsid w:val="004B02F7"/>
    <w:rsid w:val="004B288E"/>
    <w:rsid w:val="004C174C"/>
    <w:rsid w:val="004D0511"/>
    <w:rsid w:val="004D1368"/>
    <w:rsid w:val="00510A29"/>
    <w:rsid w:val="00566BB6"/>
    <w:rsid w:val="00580D6A"/>
    <w:rsid w:val="00597455"/>
    <w:rsid w:val="005D293B"/>
    <w:rsid w:val="005F23E6"/>
    <w:rsid w:val="00625806"/>
    <w:rsid w:val="00662702"/>
    <w:rsid w:val="006C07DC"/>
    <w:rsid w:val="006E29C5"/>
    <w:rsid w:val="007100C5"/>
    <w:rsid w:val="00715517"/>
    <w:rsid w:val="007476BD"/>
    <w:rsid w:val="007A1827"/>
    <w:rsid w:val="007B15AC"/>
    <w:rsid w:val="007E6B59"/>
    <w:rsid w:val="008077EE"/>
    <w:rsid w:val="00811EFF"/>
    <w:rsid w:val="00873057"/>
    <w:rsid w:val="0097116F"/>
    <w:rsid w:val="0097121F"/>
    <w:rsid w:val="00986616"/>
    <w:rsid w:val="00A032D6"/>
    <w:rsid w:val="00A6096B"/>
    <w:rsid w:val="00AB32CB"/>
    <w:rsid w:val="00AD5A0E"/>
    <w:rsid w:val="00B02E8D"/>
    <w:rsid w:val="00B3238F"/>
    <w:rsid w:val="00B32858"/>
    <w:rsid w:val="00B6170A"/>
    <w:rsid w:val="00B92C76"/>
    <w:rsid w:val="00B95605"/>
    <w:rsid w:val="00BA5FA9"/>
    <w:rsid w:val="00C213BF"/>
    <w:rsid w:val="00C708A3"/>
    <w:rsid w:val="00CD1AC2"/>
    <w:rsid w:val="00CE64F0"/>
    <w:rsid w:val="00CF7027"/>
    <w:rsid w:val="00D40FA7"/>
    <w:rsid w:val="00D46CBD"/>
    <w:rsid w:val="00D61260"/>
    <w:rsid w:val="00DA6B4A"/>
    <w:rsid w:val="00DE5E64"/>
    <w:rsid w:val="00E363CA"/>
    <w:rsid w:val="00E452C0"/>
    <w:rsid w:val="00E66636"/>
    <w:rsid w:val="00E822B5"/>
    <w:rsid w:val="00EC5744"/>
    <w:rsid w:val="00EF6A3B"/>
    <w:rsid w:val="00F461C6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BAE72"/>
  <w15:docId w15:val="{28C9E172-3053-4EA6-BFB8-1D85150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C5744"/>
    <w:rPr>
      <w:rFonts w:ascii="Arial" w:eastAsia="Batang" w:hAnsi="Arial"/>
      <w:lang w:eastAsia="en-US"/>
    </w:rPr>
  </w:style>
  <w:style w:type="paragraph" w:styleId="Nadpis1">
    <w:name w:val="heading 1"/>
    <w:basedOn w:val="Nadpis-zkladn"/>
    <w:next w:val="Zkladntext"/>
    <w:qFormat/>
    <w:rsid w:val="00EC5744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Nadpis2">
    <w:name w:val="heading 2"/>
    <w:basedOn w:val="Nadpis-zkladn"/>
    <w:next w:val="Zkladntext"/>
    <w:qFormat/>
    <w:rsid w:val="00EC5744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Nadpis3">
    <w:name w:val="heading 3"/>
    <w:basedOn w:val="Nadpis-zkladn"/>
    <w:next w:val="Zkladntext"/>
    <w:qFormat/>
    <w:rsid w:val="00EC5744"/>
    <w:pPr>
      <w:spacing w:after="220"/>
      <w:jc w:val="left"/>
      <w:outlineLvl w:val="2"/>
    </w:pPr>
    <w:rPr>
      <w:i/>
      <w:spacing w:val="-2"/>
      <w:sz w:val="20"/>
    </w:rPr>
  </w:style>
  <w:style w:type="paragraph" w:styleId="Nadpis4">
    <w:name w:val="heading 4"/>
    <w:basedOn w:val="Nadpis-zkladn"/>
    <w:next w:val="Zkladntext"/>
    <w:qFormat/>
    <w:rsid w:val="00EC5744"/>
    <w:pPr>
      <w:jc w:val="left"/>
      <w:outlineLvl w:val="3"/>
    </w:pPr>
    <w:rPr>
      <w:rFonts w:ascii="Arial Black" w:hAnsi="Arial Black"/>
      <w:sz w:val="20"/>
    </w:rPr>
  </w:style>
  <w:style w:type="paragraph" w:styleId="Nadpis5">
    <w:name w:val="heading 5"/>
    <w:basedOn w:val="Nadpis-zkladn"/>
    <w:next w:val="Zkladntext"/>
    <w:qFormat/>
    <w:rsid w:val="00EC5744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Nadpis6">
    <w:name w:val="heading 6"/>
    <w:basedOn w:val="Normln"/>
    <w:next w:val="Normln"/>
    <w:qFormat/>
    <w:rsid w:val="00EC5744"/>
    <w:pPr>
      <w:spacing w:before="240" w:after="60"/>
      <w:jc w:val="both"/>
      <w:outlineLvl w:val="5"/>
    </w:pPr>
    <w:rPr>
      <w:i/>
      <w:sz w:val="22"/>
    </w:rPr>
  </w:style>
  <w:style w:type="paragraph" w:styleId="Nadpis7">
    <w:name w:val="heading 7"/>
    <w:basedOn w:val="Normln"/>
    <w:next w:val="Normln"/>
    <w:qFormat/>
    <w:rsid w:val="00EC57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Nadpis8">
    <w:name w:val="heading 8"/>
    <w:basedOn w:val="Normln"/>
    <w:next w:val="Normln"/>
    <w:qFormat/>
    <w:rsid w:val="00EC57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Nadpis9">
    <w:name w:val="heading 9"/>
    <w:basedOn w:val="Normln"/>
    <w:next w:val="Normln"/>
    <w:qFormat/>
    <w:rsid w:val="00EC574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osaenvzdln">
    <w:name w:val="Dosažené vzdělání"/>
    <w:basedOn w:val="Zkladntext"/>
    <w:rsid w:val="00EC5744"/>
    <w:pPr>
      <w:spacing w:after="60"/>
      <w:ind w:left="245" w:right="245" w:hanging="245"/>
    </w:pPr>
  </w:style>
  <w:style w:type="paragraph" w:styleId="Zkladntext">
    <w:name w:val="Body Text"/>
    <w:basedOn w:val="Normln"/>
    <w:rsid w:val="00EC5744"/>
    <w:pPr>
      <w:spacing w:after="220" w:line="220" w:lineRule="atLeast"/>
      <w:jc w:val="both"/>
    </w:pPr>
    <w:rPr>
      <w:spacing w:val="-5"/>
    </w:rPr>
  </w:style>
  <w:style w:type="paragraph" w:customStyle="1" w:styleId="Adresa1">
    <w:name w:val="Adresa 1"/>
    <w:basedOn w:val="Normln"/>
    <w:rsid w:val="00EC5744"/>
    <w:pPr>
      <w:spacing w:line="160" w:lineRule="atLeast"/>
      <w:jc w:val="both"/>
    </w:pPr>
    <w:rPr>
      <w:sz w:val="14"/>
    </w:rPr>
  </w:style>
  <w:style w:type="paragraph" w:customStyle="1" w:styleId="Adresa2">
    <w:name w:val="Adresa 2"/>
    <w:basedOn w:val="Normln"/>
    <w:rsid w:val="00EC5744"/>
    <w:pPr>
      <w:spacing w:line="160" w:lineRule="atLeast"/>
      <w:jc w:val="both"/>
    </w:pPr>
    <w:rPr>
      <w:sz w:val="14"/>
    </w:rPr>
  </w:style>
  <w:style w:type="paragraph" w:customStyle="1" w:styleId="Nzevspolenosti">
    <w:name w:val="Název společnosti"/>
    <w:basedOn w:val="Normln"/>
    <w:next w:val="Normln"/>
    <w:autoRedefine/>
    <w:rsid w:val="00E822B5"/>
    <w:pPr>
      <w:tabs>
        <w:tab w:val="left" w:pos="2160"/>
        <w:tab w:val="right" w:pos="6192"/>
      </w:tabs>
      <w:spacing w:before="240" w:after="40" w:line="360" w:lineRule="auto"/>
      <w:ind w:left="5340" w:hanging="5340"/>
    </w:pPr>
    <w:rPr>
      <w:lang w:val="en-US"/>
    </w:rPr>
  </w:style>
  <w:style w:type="paragraph" w:customStyle="1" w:styleId="Instituce">
    <w:name w:val="Instituce"/>
    <w:basedOn w:val="Normln"/>
    <w:next w:val="Dosaenvzdln"/>
    <w:autoRedefine/>
    <w:rsid w:val="00EC5744"/>
    <w:pPr>
      <w:tabs>
        <w:tab w:val="left" w:pos="2160"/>
        <w:tab w:val="right" w:pos="6199"/>
      </w:tabs>
      <w:spacing w:before="240" w:after="60" w:line="220" w:lineRule="atLeast"/>
    </w:pPr>
  </w:style>
  <w:style w:type="paragraph" w:customStyle="1" w:styleId="Pracovnzaazen">
    <w:name w:val="Pracovní zařazení"/>
    <w:next w:val="Dosaenvzdln"/>
    <w:rsid w:val="00EC5744"/>
    <w:pPr>
      <w:spacing w:after="60" w:line="220" w:lineRule="atLeast"/>
    </w:pPr>
    <w:rPr>
      <w:rFonts w:ascii="Arial Black" w:eastAsia="Batang" w:hAnsi="Arial Black"/>
      <w:spacing w:val="-10"/>
      <w:lang w:val="de-DE" w:eastAsia="en-US"/>
    </w:rPr>
  </w:style>
  <w:style w:type="paragraph" w:customStyle="1" w:styleId="Jmno">
    <w:name w:val="Jméno"/>
    <w:basedOn w:val="Normln"/>
    <w:next w:val="Normln"/>
    <w:rsid w:val="00EC574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Cl">
    <w:name w:val="Cíl"/>
    <w:basedOn w:val="Normln"/>
    <w:next w:val="Zkladntext"/>
    <w:rsid w:val="00EC5744"/>
    <w:pPr>
      <w:spacing w:before="240" w:after="220" w:line="220" w:lineRule="atLeast"/>
    </w:pPr>
  </w:style>
  <w:style w:type="paragraph" w:customStyle="1" w:styleId="Nadpisoddlu">
    <w:name w:val="Nadpis oddílu"/>
    <w:basedOn w:val="Normln"/>
    <w:next w:val="Normln"/>
    <w:autoRedefine/>
    <w:rsid w:val="001970C0"/>
    <w:pPr>
      <w:spacing w:before="220"/>
    </w:pPr>
    <w:rPr>
      <w:rFonts w:ascii="Arial Black" w:hAnsi="Arial Black"/>
      <w:spacing w:val="-10"/>
    </w:rPr>
  </w:style>
  <w:style w:type="paragraph" w:customStyle="1" w:styleId="Osobninformace">
    <w:name w:val="Osobní informace"/>
    <w:basedOn w:val="Dosaenvzdln"/>
    <w:next w:val="Dosaenvzdln"/>
    <w:rsid w:val="00EC5744"/>
    <w:pPr>
      <w:spacing w:before="240"/>
    </w:pPr>
  </w:style>
  <w:style w:type="paragraph" w:styleId="AdresaHTML">
    <w:name w:val="HTML Address"/>
    <w:basedOn w:val="Normln"/>
    <w:rsid w:val="00EC5744"/>
    <w:rPr>
      <w:i/>
      <w:iCs/>
    </w:rPr>
  </w:style>
  <w:style w:type="paragraph" w:styleId="Adresanaoblku">
    <w:name w:val="envelope address"/>
    <w:basedOn w:val="Normln"/>
    <w:rsid w:val="00EC5744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AkronymHTML">
    <w:name w:val="HTML Acronym"/>
    <w:basedOn w:val="Standardnpsmoodstavce"/>
    <w:rsid w:val="00EC5744"/>
  </w:style>
  <w:style w:type="character" w:styleId="CittHTML">
    <w:name w:val="HTML Cite"/>
    <w:basedOn w:val="Standardnpsmoodstavce"/>
    <w:rsid w:val="00EC5744"/>
    <w:rPr>
      <w:i/>
      <w:iCs/>
    </w:rPr>
  </w:style>
  <w:style w:type="character" w:styleId="slodku">
    <w:name w:val="line number"/>
    <w:basedOn w:val="Standardnpsmoodstavce"/>
    <w:rsid w:val="00EC5744"/>
  </w:style>
  <w:style w:type="character" w:styleId="slostrnky">
    <w:name w:val="page number"/>
    <w:rsid w:val="00EC5744"/>
    <w:rPr>
      <w:rFonts w:ascii="Arial" w:hAnsi="Arial"/>
      <w:sz w:val="18"/>
    </w:rPr>
  </w:style>
  <w:style w:type="paragraph" w:styleId="slovanseznam">
    <w:name w:val="List Number"/>
    <w:basedOn w:val="Normln"/>
    <w:rsid w:val="00EC5744"/>
    <w:pPr>
      <w:numPr>
        <w:numId w:val="2"/>
      </w:numPr>
    </w:pPr>
  </w:style>
  <w:style w:type="paragraph" w:styleId="slovanseznam2">
    <w:name w:val="List Number 2"/>
    <w:basedOn w:val="Normln"/>
    <w:rsid w:val="00EC5744"/>
    <w:pPr>
      <w:numPr>
        <w:numId w:val="3"/>
      </w:numPr>
    </w:pPr>
  </w:style>
  <w:style w:type="paragraph" w:styleId="slovanseznam3">
    <w:name w:val="List Number 3"/>
    <w:basedOn w:val="Normln"/>
    <w:rsid w:val="00EC5744"/>
    <w:pPr>
      <w:numPr>
        <w:numId w:val="4"/>
      </w:numPr>
    </w:pPr>
  </w:style>
  <w:style w:type="paragraph" w:styleId="slovanseznam4">
    <w:name w:val="List Number 4"/>
    <w:basedOn w:val="Normln"/>
    <w:rsid w:val="00EC5744"/>
    <w:pPr>
      <w:numPr>
        <w:numId w:val="5"/>
      </w:numPr>
    </w:pPr>
  </w:style>
  <w:style w:type="paragraph" w:styleId="slovanseznam5">
    <w:name w:val="List Number 5"/>
    <w:basedOn w:val="Normln"/>
    <w:rsid w:val="00EC5744"/>
    <w:pPr>
      <w:numPr>
        <w:numId w:val="6"/>
      </w:numPr>
    </w:pPr>
  </w:style>
  <w:style w:type="paragraph" w:styleId="Datum">
    <w:name w:val="Date"/>
    <w:basedOn w:val="Zkladntext"/>
    <w:rsid w:val="00EC5744"/>
    <w:pPr>
      <w:keepNext/>
    </w:pPr>
  </w:style>
  <w:style w:type="character" w:styleId="DefiniceHTML">
    <w:name w:val="HTML Definition"/>
    <w:basedOn w:val="Standardnpsmoodstavce"/>
    <w:rsid w:val="00EC5744"/>
    <w:rPr>
      <w:i/>
      <w:iCs/>
    </w:rPr>
  </w:style>
  <w:style w:type="paragraph" w:styleId="FormtovanvHTML">
    <w:name w:val="HTML Preformatted"/>
    <w:basedOn w:val="Normln"/>
    <w:rsid w:val="00EC5744"/>
    <w:rPr>
      <w:rFonts w:ascii="Courier New" w:hAnsi="Courier New" w:cs="Courier New"/>
    </w:rPr>
  </w:style>
  <w:style w:type="paragraph" w:styleId="Hlavikaobsahu">
    <w:name w:val="toa heading"/>
    <w:basedOn w:val="Normln"/>
    <w:next w:val="Normln"/>
    <w:semiHidden/>
    <w:rsid w:val="00EC5744"/>
    <w:pPr>
      <w:spacing w:before="120"/>
    </w:pPr>
    <w:rPr>
      <w:rFonts w:cs="Arial"/>
      <w:b/>
      <w:bCs/>
      <w:sz w:val="24"/>
      <w:szCs w:val="24"/>
    </w:rPr>
  </w:style>
  <w:style w:type="paragraph" w:styleId="Rejstk1">
    <w:name w:val="index 1"/>
    <w:basedOn w:val="Normln"/>
    <w:next w:val="Normln"/>
    <w:autoRedefine/>
    <w:semiHidden/>
    <w:rsid w:val="00EC5744"/>
    <w:pPr>
      <w:ind w:left="200" w:hanging="200"/>
    </w:pPr>
  </w:style>
  <w:style w:type="paragraph" w:styleId="Hlavikarejstku">
    <w:name w:val="index heading"/>
    <w:basedOn w:val="Normln"/>
    <w:next w:val="Rejstk1"/>
    <w:semiHidden/>
    <w:rsid w:val="00EC5744"/>
    <w:rPr>
      <w:rFonts w:cs="Arial"/>
      <w:b/>
      <w:bCs/>
    </w:rPr>
  </w:style>
  <w:style w:type="character" w:styleId="Hypertextovodkaz">
    <w:name w:val="Hyperlink"/>
    <w:basedOn w:val="Standardnpsmoodstavce"/>
    <w:rsid w:val="00EC5744"/>
    <w:rPr>
      <w:color w:val="0000FF"/>
      <w:u w:val="single"/>
    </w:rPr>
  </w:style>
  <w:style w:type="character" w:styleId="KlvesniceHTML">
    <w:name w:val="HTML Keyboard"/>
    <w:basedOn w:val="Standardnpsmoodstavce"/>
    <w:rsid w:val="00EC5744"/>
    <w:rPr>
      <w:rFonts w:ascii="Courier New" w:hAnsi="Courier New"/>
      <w:sz w:val="20"/>
      <w:szCs w:val="20"/>
    </w:rPr>
  </w:style>
  <w:style w:type="character" w:styleId="KdHTML">
    <w:name w:val="HTML Code"/>
    <w:basedOn w:val="Standardnpsmoodstavce"/>
    <w:rsid w:val="00EC5744"/>
    <w:rPr>
      <w:rFonts w:ascii="Courier New" w:hAnsi="Courier New"/>
      <w:sz w:val="20"/>
      <w:szCs w:val="20"/>
    </w:rPr>
  </w:style>
  <w:style w:type="paragraph" w:styleId="Nadpispoznmky">
    <w:name w:val="Note Heading"/>
    <w:basedOn w:val="Normln"/>
    <w:next w:val="Normln"/>
    <w:rsid w:val="00EC5744"/>
  </w:style>
  <w:style w:type="paragraph" w:styleId="Nzev">
    <w:name w:val="Title"/>
    <w:basedOn w:val="Normln"/>
    <w:qFormat/>
    <w:rsid w:val="00EC574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rmlnweb">
    <w:name w:val="Normal (Web)"/>
    <w:aliases w:val="Normální (síť WWW)"/>
    <w:basedOn w:val="Normln"/>
    <w:uiPriority w:val="99"/>
    <w:rsid w:val="00EC5744"/>
    <w:rPr>
      <w:rFonts w:ascii="Times New Roman" w:hAnsi="Times New Roman"/>
      <w:sz w:val="24"/>
      <w:szCs w:val="24"/>
    </w:rPr>
  </w:style>
  <w:style w:type="paragraph" w:styleId="Normlnodsazen">
    <w:name w:val="Normal Indent"/>
    <w:basedOn w:val="Normln"/>
    <w:rsid w:val="00EC5744"/>
    <w:pPr>
      <w:ind w:left="708"/>
    </w:pPr>
  </w:style>
  <w:style w:type="paragraph" w:styleId="Obsah1">
    <w:name w:val="toc 1"/>
    <w:basedOn w:val="Normln"/>
    <w:next w:val="Normln"/>
    <w:autoRedefine/>
    <w:semiHidden/>
    <w:rsid w:val="00EC5744"/>
  </w:style>
  <w:style w:type="paragraph" w:styleId="Obsah2">
    <w:name w:val="toc 2"/>
    <w:basedOn w:val="Normln"/>
    <w:next w:val="Normln"/>
    <w:autoRedefine/>
    <w:semiHidden/>
    <w:rsid w:val="00EC5744"/>
    <w:pPr>
      <w:ind w:left="200"/>
    </w:pPr>
  </w:style>
  <w:style w:type="paragraph" w:styleId="Obsah3">
    <w:name w:val="toc 3"/>
    <w:basedOn w:val="Normln"/>
    <w:next w:val="Normln"/>
    <w:autoRedefine/>
    <w:semiHidden/>
    <w:rsid w:val="00EC5744"/>
    <w:pPr>
      <w:ind w:left="400"/>
    </w:pPr>
  </w:style>
  <w:style w:type="paragraph" w:styleId="Obsah4">
    <w:name w:val="toc 4"/>
    <w:basedOn w:val="Normln"/>
    <w:next w:val="Normln"/>
    <w:autoRedefine/>
    <w:semiHidden/>
    <w:rsid w:val="00EC5744"/>
    <w:pPr>
      <w:ind w:left="600"/>
    </w:pPr>
  </w:style>
  <w:style w:type="paragraph" w:styleId="Obsah5">
    <w:name w:val="toc 5"/>
    <w:basedOn w:val="Normln"/>
    <w:next w:val="Normln"/>
    <w:autoRedefine/>
    <w:semiHidden/>
    <w:rsid w:val="00EC5744"/>
    <w:pPr>
      <w:ind w:left="800"/>
    </w:pPr>
  </w:style>
  <w:style w:type="paragraph" w:styleId="Obsah6">
    <w:name w:val="toc 6"/>
    <w:basedOn w:val="Normln"/>
    <w:next w:val="Normln"/>
    <w:autoRedefine/>
    <w:semiHidden/>
    <w:rsid w:val="00EC5744"/>
    <w:pPr>
      <w:ind w:left="1000"/>
    </w:pPr>
  </w:style>
  <w:style w:type="paragraph" w:styleId="Obsah7">
    <w:name w:val="toc 7"/>
    <w:basedOn w:val="Normln"/>
    <w:next w:val="Normln"/>
    <w:autoRedefine/>
    <w:semiHidden/>
    <w:rsid w:val="00EC5744"/>
    <w:pPr>
      <w:ind w:left="1200"/>
    </w:pPr>
  </w:style>
  <w:style w:type="paragraph" w:styleId="Obsah8">
    <w:name w:val="toc 8"/>
    <w:basedOn w:val="Normln"/>
    <w:next w:val="Normln"/>
    <w:autoRedefine/>
    <w:semiHidden/>
    <w:rsid w:val="00EC5744"/>
    <w:pPr>
      <w:ind w:left="1400"/>
    </w:pPr>
  </w:style>
  <w:style w:type="paragraph" w:styleId="Obsah9">
    <w:name w:val="toc 9"/>
    <w:basedOn w:val="Normln"/>
    <w:next w:val="Normln"/>
    <w:autoRedefine/>
    <w:semiHidden/>
    <w:rsid w:val="00EC5744"/>
    <w:pPr>
      <w:ind w:left="1600"/>
    </w:pPr>
  </w:style>
  <w:style w:type="paragraph" w:styleId="Osloven">
    <w:name w:val="Salutation"/>
    <w:basedOn w:val="Normln"/>
    <w:next w:val="Normln"/>
    <w:rsid w:val="00EC5744"/>
  </w:style>
  <w:style w:type="paragraph" w:styleId="Podpis">
    <w:name w:val="Signature"/>
    <w:basedOn w:val="Normln"/>
    <w:rsid w:val="00EC5744"/>
    <w:pPr>
      <w:ind w:left="4252"/>
    </w:pPr>
  </w:style>
  <w:style w:type="paragraph" w:styleId="Podpise-mailu">
    <w:name w:val="E-mail Signature"/>
    <w:basedOn w:val="Normln"/>
    <w:rsid w:val="00EC5744"/>
  </w:style>
  <w:style w:type="paragraph" w:styleId="Podnadpis">
    <w:name w:val="Subtitle"/>
    <w:basedOn w:val="Normln"/>
    <w:qFormat/>
    <w:rsid w:val="00EC5744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Pokraovnseznamu">
    <w:name w:val="List Continue"/>
    <w:basedOn w:val="Normln"/>
    <w:rsid w:val="00EC5744"/>
    <w:pPr>
      <w:spacing w:after="120"/>
      <w:ind w:left="283"/>
    </w:pPr>
  </w:style>
  <w:style w:type="paragraph" w:styleId="Pokraovnseznamu2">
    <w:name w:val="List Continue 2"/>
    <w:basedOn w:val="Normln"/>
    <w:rsid w:val="00EC5744"/>
    <w:pPr>
      <w:spacing w:after="120"/>
      <w:ind w:left="566"/>
    </w:pPr>
  </w:style>
  <w:style w:type="paragraph" w:styleId="Pokraovnseznamu3">
    <w:name w:val="List Continue 3"/>
    <w:basedOn w:val="Normln"/>
    <w:rsid w:val="00EC5744"/>
    <w:pPr>
      <w:spacing w:after="120"/>
      <w:ind w:left="849"/>
    </w:pPr>
  </w:style>
  <w:style w:type="paragraph" w:styleId="Pokraovnseznamu4">
    <w:name w:val="List Continue 4"/>
    <w:basedOn w:val="Normln"/>
    <w:rsid w:val="00EC5744"/>
    <w:pPr>
      <w:spacing w:after="120"/>
      <w:ind w:left="1132"/>
    </w:pPr>
  </w:style>
  <w:style w:type="paragraph" w:styleId="Pokraovnseznamu5">
    <w:name w:val="List Continue 5"/>
    <w:basedOn w:val="Normln"/>
    <w:rsid w:val="00EC5744"/>
    <w:pPr>
      <w:spacing w:after="120"/>
      <w:ind w:left="1415"/>
    </w:pPr>
  </w:style>
  <w:style w:type="character" w:styleId="PromnnHTML">
    <w:name w:val="HTML Variable"/>
    <w:basedOn w:val="Standardnpsmoodstavce"/>
    <w:rsid w:val="00EC5744"/>
    <w:rPr>
      <w:i/>
      <w:iCs/>
    </w:rPr>
  </w:style>
  <w:style w:type="paragraph" w:styleId="Prosttext">
    <w:name w:val="Plain Text"/>
    <w:basedOn w:val="Normln"/>
    <w:rsid w:val="00EC5744"/>
    <w:rPr>
      <w:rFonts w:ascii="Courier New" w:hAnsi="Courier New" w:cs="Courier New"/>
    </w:rPr>
  </w:style>
  <w:style w:type="character" w:styleId="PsacstrojHTML">
    <w:name w:val="HTML Typewriter"/>
    <w:basedOn w:val="Standardnpsmoodstavce"/>
    <w:rsid w:val="00EC5744"/>
    <w:rPr>
      <w:rFonts w:ascii="Courier New" w:hAnsi="Courier New"/>
      <w:sz w:val="20"/>
      <w:szCs w:val="20"/>
    </w:rPr>
  </w:style>
  <w:style w:type="paragraph" w:styleId="Rejstk2">
    <w:name w:val="index 2"/>
    <w:basedOn w:val="Normln"/>
    <w:next w:val="Normln"/>
    <w:autoRedefine/>
    <w:semiHidden/>
    <w:rsid w:val="00EC5744"/>
    <w:pPr>
      <w:ind w:left="400" w:hanging="200"/>
    </w:pPr>
  </w:style>
  <w:style w:type="paragraph" w:styleId="Rejstk3">
    <w:name w:val="index 3"/>
    <w:basedOn w:val="Normln"/>
    <w:next w:val="Normln"/>
    <w:autoRedefine/>
    <w:semiHidden/>
    <w:rsid w:val="00EC5744"/>
    <w:pPr>
      <w:ind w:left="600" w:hanging="200"/>
    </w:pPr>
  </w:style>
  <w:style w:type="paragraph" w:styleId="Rejstk4">
    <w:name w:val="index 4"/>
    <w:basedOn w:val="Normln"/>
    <w:next w:val="Normln"/>
    <w:autoRedefine/>
    <w:semiHidden/>
    <w:rsid w:val="00EC5744"/>
    <w:pPr>
      <w:ind w:left="800" w:hanging="200"/>
    </w:pPr>
  </w:style>
  <w:style w:type="paragraph" w:styleId="Rejstk5">
    <w:name w:val="index 5"/>
    <w:basedOn w:val="Normln"/>
    <w:next w:val="Normln"/>
    <w:autoRedefine/>
    <w:semiHidden/>
    <w:rsid w:val="00EC5744"/>
    <w:pPr>
      <w:ind w:left="1000" w:hanging="200"/>
    </w:pPr>
  </w:style>
  <w:style w:type="paragraph" w:styleId="Rejstk6">
    <w:name w:val="index 6"/>
    <w:basedOn w:val="Normln"/>
    <w:next w:val="Normln"/>
    <w:autoRedefine/>
    <w:semiHidden/>
    <w:rsid w:val="00EC5744"/>
    <w:pPr>
      <w:ind w:left="1200" w:hanging="200"/>
    </w:pPr>
  </w:style>
  <w:style w:type="paragraph" w:styleId="Rejstk7">
    <w:name w:val="index 7"/>
    <w:basedOn w:val="Normln"/>
    <w:next w:val="Normln"/>
    <w:autoRedefine/>
    <w:semiHidden/>
    <w:rsid w:val="00EC5744"/>
    <w:pPr>
      <w:ind w:left="1400" w:hanging="200"/>
    </w:pPr>
  </w:style>
  <w:style w:type="paragraph" w:styleId="Rejstk8">
    <w:name w:val="index 8"/>
    <w:basedOn w:val="Normln"/>
    <w:next w:val="Normln"/>
    <w:autoRedefine/>
    <w:semiHidden/>
    <w:rsid w:val="00EC5744"/>
    <w:pPr>
      <w:ind w:left="1600" w:hanging="200"/>
    </w:pPr>
  </w:style>
  <w:style w:type="paragraph" w:styleId="Rejstk9">
    <w:name w:val="index 9"/>
    <w:basedOn w:val="Normln"/>
    <w:next w:val="Normln"/>
    <w:autoRedefine/>
    <w:semiHidden/>
    <w:rsid w:val="00EC5744"/>
    <w:pPr>
      <w:ind w:left="1800" w:hanging="200"/>
    </w:pPr>
  </w:style>
  <w:style w:type="paragraph" w:styleId="Rozloendokumentu">
    <w:name w:val="Document Map"/>
    <w:basedOn w:val="Normln"/>
    <w:semiHidden/>
    <w:rsid w:val="00EC5744"/>
    <w:pPr>
      <w:shd w:val="clear" w:color="auto" w:fill="000080"/>
    </w:pPr>
    <w:rPr>
      <w:rFonts w:ascii="Tahoma" w:hAnsi="Tahoma" w:cs="Tahoma"/>
    </w:rPr>
  </w:style>
  <w:style w:type="paragraph" w:styleId="Seznam">
    <w:name w:val="List"/>
    <w:basedOn w:val="Normln"/>
    <w:rsid w:val="00EC5744"/>
    <w:pPr>
      <w:ind w:left="283" w:hanging="283"/>
    </w:pPr>
  </w:style>
  <w:style w:type="paragraph" w:styleId="Seznam2">
    <w:name w:val="List 2"/>
    <w:basedOn w:val="Normln"/>
    <w:rsid w:val="00EC5744"/>
    <w:pPr>
      <w:ind w:left="566" w:hanging="283"/>
    </w:pPr>
  </w:style>
  <w:style w:type="paragraph" w:styleId="Seznam3">
    <w:name w:val="List 3"/>
    <w:basedOn w:val="Normln"/>
    <w:rsid w:val="00EC5744"/>
    <w:pPr>
      <w:ind w:left="849" w:hanging="283"/>
    </w:pPr>
  </w:style>
  <w:style w:type="paragraph" w:styleId="Seznam4">
    <w:name w:val="List 4"/>
    <w:basedOn w:val="Normln"/>
    <w:rsid w:val="00EC5744"/>
    <w:pPr>
      <w:ind w:left="1132" w:hanging="283"/>
    </w:pPr>
  </w:style>
  <w:style w:type="paragraph" w:styleId="Seznam5">
    <w:name w:val="List 5"/>
    <w:basedOn w:val="Normln"/>
    <w:rsid w:val="00EC5744"/>
    <w:pPr>
      <w:ind w:left="1415" w:hanging="283"/>
    </w:pPr>
  </w:style>
  <w:style w:type="paragraph" w:styleId="Seznamcitac">
    <w:name w:val="table of authorities"/>
    <w:basedOn w:val="Normln"/>
    <w:next w:val="Normln"/>
    <w:semiHidden/>
    <w:rsid w:val="00EC5744"/>
    <w:pPr>
      <w:ind w:left="200" w:hanging="200"/>
    </w:pPr>
  </w:style>
  <w:style w:type="paragraph" w:styleId="Seznamobrzk">
    <w:name w:val="table of figures"/>
    <w:basedOn w:val="Normln"/>
    <w:next w:val="Normln"/>
    <w:semiHidden/>
    <w:rsid w:val="00EC5744"/>
    <w:pPr>
      <w:ind w:left="400" w:hanging="400"/>
    </w:pPr>
  </w:style>
  <w:style w:type="paragraph" w:styleId="Seznamsodrkami">
    <w:name w:val="List Bullet"/>
    <w:basedOn w:val="Normln"/>
    <w:autoRedefine/>
    <w:rsid w:val="00EC5744"/>
    <w:pPr>
      <w:numPr>
        <w:numId w:val="7"/>
      </w:numPr>
    </w:pPr>
  </w:style>
  <w:style w:type="paragraph" w:styleId="Seznamsodrkami2">
    <w:name w:val="List Bullet 2"/>
    <w:basedOn w:val="Normln"/>
    <w:autoRedefine/>
    <w:rsid w:val="00EC5744"/>
    <w:pPr>
      <w:numPr>
        <w:numId w:val="8"/>
      </w:numPr>
    </w:pPr>
  </w:style>
  <w:style w:type="paragraph" w:styleId="Seznamsodrkami3">
    <w:name w:val="List Bullet 3"/>
    <w:basedOn w:val="Normln"/>
    <w:autoRedefine/>
    <w:rsid w:val="00EC5744"/>
    <w:pPr>
      <w:numPr>
        <w:numId w:val="9"/>
      </w:numPr>
    </w:pPr>
  </w:style>
  <w:style w:type="paragraph" w:styleId="Seznamsodrkami4">
    <w:name w:val="List Bullet 4"/>
    <w:basedOn w:val="Normln"/>
    <w:autoRedefine/>
    <w:rsid w:val="00EC5744"/>
    <w:pPr>
      <w:numPr>
        <w:numId w:val="10"/>
      </w:numPr>
    </w:pPr>
  </w:style>
  <w:style w:type="paragraph" w:styleId="Seznamsodrkami5">
    <w:name w:val="List Bullet 5"/>
    <w:basedOn w:val="Normln"/>
    <w:autoRedefine/>
    <w:rsid w:val="00EC5744"/>
    <w:pPr>
      <w:numPr>
        <w:numId w:val="11"/>
      </w:numPr>
    </w:pPr>
  </w:style>
  <w:style w:type="character" w:styleId="Siln">
    <w:name w:val="Strong"/>
    <w:basedOn w:val="Standardnpsmoodstavce"/>
    <w:qFormat/>
    <w:rsid w:val="00EC5744"/>
    <w:rPr>
      <w:b/>
      <w:bCs/>
    </w:rPr>
  </w:style>
  <w:style w:type="character" w:styleId="Sledovanodkaz">
    <w:name w:val="FollowedHyperlink"/>
    <w:basedOn w:val="Standardnpsmoodstavce"/>
    <w:rsid w:val="00EC5744"/>
    <w:rPr>
      <w:color w:val="800080"/>
      <w:u w:val="single"/>
    </w:rPr>
  </w:style>
  <w:style w:type="paragraph" w:styleId="Textmakra">
    <w:name w:val="macro"/>
    <w:semiHidden/>
    <w:rsid w:val="00EC57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de-DE" w:eastAsia="en-US"/>
    </w:rPr>
  </w:style>
  <w:style w:type="paragraph" w:styleId="Textpoznpodarou">
    <w:name w:val="footnote text"/>
    <w:basedOn w:val="Normln"/>
    <w:semiHidden/>
    <w:rsid w:val="00EC5744"/>
  </w:style>
  <w:style w:type="paragraph" w:styleId="Textkomente">
    <w:name w:val="annotation text"/>
    <w:aliases w:val="Text poznámky"/>
    <w:basedOn w:val="Normln"/>
    <w:semiHidden/>
    <w:rsid w:val="00EC5744"/>
  </w:style>
  <w:style w:type="paragraph" w:styleId="Textvbloku">
    <w:name w:val="Block Text"/>
    <w:basedOn w:val="Normln"/>
    <w:rsid w:val="00EC5744"/>
    <w:pPr>
      <w:spacing w:after="120"/>
      <w:ind w:left="1440" w:right="1440"/>
    </w:pPr>
  </w:style>
  <w:style w:type="paragraph" w:styleId="Textvysvtlivek">
    <w:name w:val="endnote text"/>
    <w:aliases w:val="Text vysvětlivky"/>
    <w:basedOn w:val="Normln"/>
    <w:semiHidden/>
    <w:rsid w:val="00EC5744"/>
  </w:style>
  <w:style w:type="paragraph" w:styleId="Titulek">
    <w:name w:val="caption"/>
    <w:basedOn w:val="Normln"/>
    <w:next w:val="Normln"/>
    <w:qFormat/>
    <w:rsid w:val="00EC5744"/>
    <w:pPr>
      <w:spacing w:before="120" w:after="120"/>
    </w:pPr>
    <w:rPr>
      <w:b/>
      <w:bCs/>
    </w:rPr>
  </w:style>
  <w:style w:type="character" w:styleId="UkzkaHTML">
    <w:name w:val="HTML Sample"/>
    <w:basedOn w:val="Standardnpsmoodstavce"/>
    <w:rsid w:val="00EC5744"/>
    <w:rPr>
      <w:rFonts w:ascii="Courier New" w:hAnsi="Courier New"/>
    </w:rPr>
  </w:style>
  <w:style w:type="paragraph" w:styleId="Zhlav">
    <w:name w:val="header"/>
    <w:basedOn w:val="Zhlav-zkladn"/>
    <w:rsid w:val="00EC5744"/>
    <w:pPr>
      <w:spacing w:line="220" w:lineRule="atLeast"/>
      <w:ind w:left="-2160"/>
    </w:pPr>
  </w:style>
  <w:style w:type="paragraph" w:styleId="Zhlavzprvy">
    <w:name w:val="Message Header"/>
    <w:basedOn w:val="Normln"/>
    <w:rsid w:val="00EC57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Zkladntext-prvnodsazen">
    <w:name w:val="Body Text First Indent"/>
    <w:basedOn w:val="Zkladntext"/>
    <w:rsid w:val="00EC5744"/>
    <w:pPr>
      <w:spacing w:after="120" w:line="240" w:lineRule="auto"/>
      <w:ind w:firstLine="210"/>
      <w:jc w:val="left"/>
    </w:pPr>
    <w:rPr>
      <w:spacing w:val="0"/>
    </w:rPr>
  </w:style>
  <w:style w:type="paragraph" w:styleId="Zkladntextodsazen">
    <w:name w:val="Body Text Indent"/>
    <w:basedOn w:val="Zkladntext"/>
    <w:rsid w:val="00EC5744"/>
    <w:pPr>
      <w:ind w:left="720"/>
    </w:pPr>
  </w:style>
  <w:style w:type="paragraph" w:styleId="Zkladntext-prvnodsazen2">
    <w:name w:val="Body Text First Indent 2"/>
    <w:basedOn w:val="Zkladntextodsazen"/>
    <w:rsid w:val="00EC5744"/>
    <w:pPr>
      <w:spacing w:after="120" w:line="240" w:lineRule="auto"/>
      <w:ind w:left="283" w:firstLine="210"/>
      <w:jc w:val="left"/>
    </w:pPr>
    <w:rPr>
      <w:spacing w:val="0"/>
    </w:rPr>
  </w:style>
  <w:style w:type="paragraph" w:styleId="Zkladntext2">
    <w:name w:val="Body Text 2"/>
    <w:basedOn w:val="Normln"/>
    <w:rsid w:val="00EC5744"/>
    <w:pPr>
      <w:spacing w:after="120" w:line="480" w:lineRule="auto"/>
    </w:pPr>
  </w:style>
  <w:style w:type="paragraph" w:styleId="Zkladntext3">
    <w:name w:val="Body Text 3"/>
    <w:basedOn w:val="Normln"/>
    <w:rsid w:val="00EC5744"/>
    <w:pPr>
      <w:spacing w:after="120"/>
    </w:pPr>
    <w:rPr>
      <w:sz w:val="16"/>
      <w:szCs w:val="16"/>
    </w:rPr>
  </w:style>
  <w:style w:type="paragraph" w:styleId="Zkladntextodsazen2">
    <w:name w:val="Body Text Indent 2"/>
    <w:basedOn w:val="Normln"/>
    <w:rsid w:val="00EC5744"/>
    <w:pPr>
      <w:spacing w:after="120" w:line="480" w:lineRule="auto"/>
      <w:ind w:left="283"/>
    </w:pPr>
  </w:style>
  <w:style w:type="paragraph" w:styleId="Zkladntextodsazen3">
    <w:name w:val="Body Text Indent 3"/>
    <w:basedOn w:val="Normln"/>
    <w:rsid w:val="00EC5744"/>
    <w:pPr>
      <w:spacing w:after="120"/>
      <w:ind w:left="283"/>
    </w:pPr>
    <w:rPr>
      <w:sz w:val="16"/>
      <w:szCs w:val="16"/>
    </w:rPr>
  </w:style>
  <w:style w:type="paragraph" w:styleId="Zpat">
    <w:name w:val="footer"/>
    <w:basedOn w:val="Zhlav-zkladn"/>
    <w:rsid w:val="00EC5744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Zvr">
    <w:name w:val="Closing"/>
    <w:basedOn w:val="Normln"/>
    <w:rsid w:val="00EC5744"/>
    <w:pPr>
      <w:ind w:left="4252"/>
    </w:pPr>
  </w:style>
  <w:style w:type="character" w:styleId="Znakapoznpodarou">
    <w:name w:val="footnote reference"/>
    <w:basedOn w:val="Standardnpsmoodstavce"/>
    <w:semiHidden/>
    <w:rsid w:val="00EC5744"/>
    <w:rPr>
      <w:vertAlign w:val="superscript"/>
    </w:rPr>
  </w:style>
  <w:style w:type="character" w:styleId="Odkaznakoment">
    <w:name w:val="annotation reference"/>
    <w:aliases w:val="Značka poznámky"/>
    <w:basedOn w:val="Standardnpsmoodstavce"/>
    <w:semiHidden/>
    <w:rsid w:val="00EC5744"/>
    <w:rPr>
      <w:sz w:val="16"/>
      <w:szCs w:val="16"/>
    </w:rPr>
  </w:style>
  <w:style w:type="character" w:styleId="Odkaznavysvtlivky">
    <w:name w:val="endnote reference"/>
    <w:aliases w:val="Značka vysvětlivky"/>
    <w:basedOn w:val="Standardnpsmoodstavce"/>
    <w:semiHidden/>
    <w:rsid w:val="00EC5744"/>
    <w:rPr>
      <w:vertAlign w:val="superscript"/>
    </w:rPr>
  </w:style>
  <w:style w:type="paragraph" w:styleId="Zptenadresanaoblku">
    <w:name w:val="envelope return"/>
    <w:basedOn w:val="Normln"/>
    <w:rsid w:val="00EC5744"/>
    <w:rPr>
      <w:rFonts w:cs="Arial"/>
    </w:rPr>
  </w:style>
  <w:style w:type="character" w:styleId="Zdraznn">
    <w:name w:val="Emphasis"/>
    <w:qFormat/>
    <w:rsid w:val="00EC5744"/>
    <w:rPr>
      <w:rFonts w:ascii="Arial Black" w:hAnsi="Arial Black"/>
      <w:spacing w:val="-8"/>
      <w:sz w:val="18"/>
    </w:rPr>
  </w:style>
  <w:style w:type="paragraph" w:customStyle="1" w:styleId="Msto">
    <w:name w:val="Město"/>
    <w:basedOn w:val="Zkladntext"/>
    <w:next w:val="Zkladntext"/>
    <w:rsid w:val="00EC5744"/>
    <w:pPr>
      <w:keepNext/>
    </w:pPr>
  </w:style>
  <w:style w:type="paragraph" w:customStyle="1" w:styleId="Nzevspolenosti1">
    <w:name w:val="Název společnosti 1"/>
    <w:basedOn w:val="Nzevspolenosti"/>
    <w:next w:val="Normln"/>
    <w:autoRedefine/>
    <w:rsid w:val="00EC5744"/>
    <w:pPr>
      <w:tabs>
        <w:tab w:val="clear" w:pos="6192"/>
        <w:tab w:val="right" w:pos="6199"/>
      </w:tabs>
    </w:pPr>
  </w:style>
  <w:style w:type="paragraph" w:customStyle="1" w:styleId="Nadpisdokumentu">
    <w:name w:val="Nadpis dokumentu"/>
    <w:basedOn w:val="Normln"/>
    <w:next w:val="Normln"/>
    <w:rsid w:val="00EC5744"/>
    <w:pPr>
      <w:spacing w:after="220"/>
      <w:jc w:val="both"/>
    </w:pPr>
    <w:rPr>
      <w:spacing w:val="-20"/>
      <w:sz w:val="48"/>
    </w:rPr>
  </w:style>
  <w:style w:type="paragraph" w:customStyle="1" w:styleId="Zhlav-zkladn">
    <w:name w:val="Záhlaví - základní"/>
    <w:basedOn w:val="Normln"/>
    <w:rsid w:val="00EC5744"/>
    <w:pPr>
      <w:jc w:val="both"/>
    </w:pPr>
  </w:style>
  <w:style w:type="paragraph" w:customStyle="1" w:styleId="Nadpis-zkladn">
    <w:name w:val="Nadpis - základní"/>
    <w:basedOn w:val="Zkladntext"/>
    <w:next w:val="Zkladntext"/>
    <w:rsid w:val="00EC5744"/>
    <w:pPr>
      <w:keepNext/>
      <w:keepLines/>
      <w:spacing w:after="0"/>
    </w:pPr>
    <w:rPr>
      <w:spacing w:val="-4"/>
      <w:sz w:val="18"/>
    </w:rPr>
  </w:style>
  <w:style w:type="character" w:customStyle="1" w:styleId="Funkce">
    <w:name w:val="Funkce"/>
    <w:basedOn w:val="Standardnpsmoodstavce"/>
    <w:rsid w:val="00EC5744"/>
  </w:style>
  <w:style w:type="character" w:customStyle="1" w:styleId="Hlavnzvraznn">
    <w:name w:val="Hlavní zvýraznění"/>
    <w:rsid w:val="00EC5744"/>
    <w:rPr>
      <w:rFonts w:ascii="Arial Black" w:hAnsi="Arial Black"/>
      <w:spacing w:val="-6"/>
      <w:sz w:val="18"/>
    </w:rPr>
  </w:style>
  <w:style w:type="paragraph" w:customStyle="1" w:styleId="Beznzvu">
    <w:name w:val="Bez názvu"/>
    <w:basedOn w:val="Nadpisoddlu"/>
    <w:rsid w:val="00EC5744"/>
  </w:style>
  <w:style w:type="paragraph" w:customStyle="1" w:styleId="Osobndaje">
    <w:name w:val="Osobní údaje"/>
    <w:basedOn w:val="Zkladntext"/>
    <w:rsid w:val="00EC5744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odnadpisoddlu">
    <w:name w:val="Podnadpis oddílu"/>
    <w:basedOn w:val="Nadpisoddlu"/>
    <w:next w:val="Normln"/>
    <w:rsid w:val="00EC5744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29\Resume%20Wizard.wiz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97</TotalTime>
  <Pages>1</Pages>
  <Words>351</Words>
  <Characters>2073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Životopis</vt:lpstr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Životopis</dc:title>
  <dc:subject/>
  <dc:creator>Šteflová Jana</dc:creator>
  <cp:keywords/>
  <dc:description/>
  <cp:lastModifiedBy>jana@steflova.eu</cp:lastModifiedBy>
  <cp:revision>20</cp:revision>
  <cp:lastPrinted>2009-08-17T06:47:00Z</cp:lastPrinted>
  <dcterms:created xsi:type="dcterms:W3CDTF">2008-11-03T12:56:00Z</dcterms:created>
  <dcterms:modified xsi:type="dcterms:W3CDTF">2020-10-09T09:32:00Z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1029</vt:i4>
  </property>
  <property fmtid="{D5CDD505-2E9C-101B-9397-08002B2CF9AE}" pid="3" name="Version">
    <vt:i4>2000091800</vt:i4>
  </property>
</Properties>
</file>
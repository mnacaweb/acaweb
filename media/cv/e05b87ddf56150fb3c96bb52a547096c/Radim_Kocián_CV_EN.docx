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ulka rozložení záhlaví"/>
      </w:tblPr>
      <w:tblGrid>
        <w:gridCol w:w="4829"/>
        <w:gridCol w:w="4197"/>
      </w:tblGrid>
      <w:tr w:rsidR="00D92B95" w:rsidRPr="006279A1" w14:paraId="0DC7F32C" w14:textId="77777777" w:rsidTr="006C08A0">
        <w:tc>
          <w:tcPr>
            <w:tcW w:w="5013" w:type="dxa"/>
            <w:vAlign w:val="bottom"/>
          </w:tcPr>
          <w:p w14:paraId="58331350" w14:textId="77777777" w:rsidR="00C84833" w:rsidRPr="006279A1" w:rsidRDefault="00074564" w:rsidP="0053202B">
            <w:pPr>
              <w:pStyle w:val="Nzev"/>
              <w:spacing w:line="240" w:lineRule="auto"/>
              <w:rPr>
                <w:lang w:val="en-US"/>
              </w:rPr>
            </w:pPr>
            <w:sdt>
              <w:sdtPr>
                <w:rPr>
                  <w:lang w:val="en-US"/>
                </w:rPr>
                <w:alias w:val="Zadejte jméno:"/>
                <w:tag w:val="Zadejte jméno:"/>
                <w:id w:val="1306818671"/>
                <w:placeholder>
                  <w:docPart w:val="194A82548F6049278E7CC883DE9A311E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F31DBA" w:rsidRPr="006279A1">
                  <w:rPr>
                    <w:lang w:val="en-US"/>
                  </w:rPr>
                  <w:t>Radim</w:t>
                </w:r>
              </w:sdtContent>
            </w:sdt>
            <w:r w:rsidR="00D92B95" w:rsidRPr="006279A1">
              <w:rPr>
                <w:lang w:val="en-US" w:bidi="cs-CZ"/>
              </w:rPr>
              <w:br/>
            </w:r>
            <w:sdt>
              <w:sdtPr>
                <w:rPr>
                  <w:lang w:val="en-US"/>
                </w:rPr>
                <w:alias w:val="Zadejte příjmení:"/>
                <w:tag w:val="Zadejte příjmení:"/>
                <w:id w:val="-1656595288"/>
                <w:placeholder>
                  <w:docPart w:val="61FB8CE66D77491FA37A908384BD0E61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F31DBA" w:rsidRPr="006279A1">
                  <w:rPr>
                    <w:lang w:val="en-US"/>
                  </w:rPr>
                  <w:t>Kocián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Mkatabulky"/>
              <w:tblpPr w:leftFromText="141" w:rightFromText="141" w:horzAnchor="margin" w:tblpY="-960"/>
              <w:tblOverlap w:val="never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ulka kontaktních údajů"/>
            </w:tblPr>
            <w:tblGrid>
              <w:gridCol w:w="3792"/>
              <w:gridCol w:w="405"/>
            </w:tblGrid>
            <w:tr w:rsidR="00932D92" w:rsidRPr="006279A1" w14:paraId="77317800" w14:textId="77777777" w:rsidTr="00F31DBA">
              <w:tc>
                <w:tcPr>
                  <w:tcW w:w="3792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3A78CFE3" w14:textId="173F847A" w:rsidR="004E2970" w:rsidRPr="006279A1" w:rsidRDefault="00074564" w:rsidP="004E2970">
                  <w:pPr>
                    <w:pStyle w:val="Kontaktndaje"/>
                    <w:rPr>
                      <w:lang w:val="en-US"/>
                    </w:rPr>
                  </w:pPr>
                  <w:sdt>
                    <w:sdtPr>
                      <w:rPr>
                        <w:lang w:val="en-US"/>
                      </w:rPr>
                      <w:alias w:val="Zadejte adresu:"/>
                      <w:tag w:val="Zadejte adresu:"/>
                      <w:id w:val="966779368"/>
                      <w:placeholder>
                        <w:docPart w:val="A92BE74212424DC6910B8FA44DAC2A8A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proofErr w:type="spellStart"/>
                      <w:r w:rsidR="00107993">
                        <w:rPr>
                          <w:lang w:val="en-US"/>
                        </w:rPr>
                        <w:t>Metylovice</w:t>
                      </w:r>
                      <w:proofErr w:type="spellEnd"/>
                      <w:r w:rsidR="00107993">
                        <w:rPr>
                          <w:lang w:val="en-US"/>
                        </w:rPr>
                        <w:t xml:space="preserve"> 72; Czech Republic</w:t>
                      </w:r>
                    </w:sdtContent>
                  </w:sdt>
                </w:p>
              </w:tc>
              <w:tc>
                <w:tcPr>
                  <w:tcW w:w="405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7CBF98D" w14:textId="77777777" w:rsidR="00932D92" w:rsidRPr="006279A1" w:rsidRDefault="00932D92" w:rsidP="00932D92">
                  <w:pPr>
                    <w:pStyle w:val="Ikony"/>
                    <w:rPr>
                      <w:lang w:val="en-US"/>
                    </w:rPr>
                  </w:pPr>
                  <w:r w:rsidRPr="006279A1">
                    <w:rPr>
                      <w:noProof/>
                      <w:lang w:val="en-US" w:bidi="cs-CZ"/>
                    </w:rPr>
                    <mc:AlternateContent>
                      <mc:Choice Requires="wps">
                        <w:drawing>
                          <wp:inline distT="0" distB="0" distL="0" distR="0" wp14:anchorId="1BF02C7C" wp14:editId="67E75FDF">
                            <wp:extent cx="118872" cy="118872"/>
                            <wp:effectExtent l="0" t="0" r="0" b="0"/>
                            <wp:docPr id="8" name="Ikona adresy" descr="Ikona adresy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shape id="Ikona adresy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Ikona adresy" coordsize="2846,2833" o:spid="_x0000_s1026" fillcolor="#007fab [3204]" stroked="f" strokeweight="0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iDB0Ql8OAAB2SAAADgAAAAAAAAAAAAAAAAAuAgAAZHJzL2Uyb0RvYy54bWxQSwECLQAU&#10;AAYACAAAACEAgI4/2tgAAAADAQAADwAAAAAAAAAAAAAAAAC5EAAAZHJzL2Rvd25yZXYueG1sUEsF&#10;BgAAAAAEAAQA8wAAAL4RAAAAAA==&#10;" w14:anchorId="37F55AC7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279A1" w14:paraId="447A2168" w14:textId="77777777" w:rsidTr="00F31DBA">
              <w:sdt>
                <w:sdtPr>
                  <w:rPr>
                    <w:lang w:val="en-US"/>
                  </w:rPr>
                  <w:alias w:val="Zadejte telefon:"/>
                  <w:tag w:val="Zadejte telefon:"/>
                  <w:id w:val="-1849400302"/>
                  <w:placeholder>
                    <w:docPart w:val="C7519A6704EC429CB61040A4D3F5CFA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792" w:type="dxa"/>
                      <w:tcMar>
                        <w:left w:w="720" w:type="dxa"/>
                        <w:right w:w="29" w:type="dxa"/>
                      </w:tcMar>
                    </w:tcPr>
                    <w:p w14:paraId="3FD599C7" w14:textId="77777777" w:rsidR="00932D92" w:rsidRPr="006279A1" w:rsidRDefault="00F31DBA" w:rsidP="00932D92">
                      <w:pPr>
                        <w:pStyle w:val="Kontaktndaje"/>
                        <w:rPr>
                          <w:lang w:val="en-US"/>
                        </w:rPr>
                      </w:pPr>
                      <w:r w:rsidRPr="006279A1">
                        <w:rPr>
                          <w:lang w:val="en-US"/>
                        </w:rPr>
                        <w:t>+420 725 7184 991</w:t>
                      </w:r>
                    </w:p>
                  </w:tc>
                </w:sdtContent>
              </w:sdt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14:paraId="007931DA" w14:textId="77777777" w:rsidR="00932D92" w:rsidRPr="006279A1" w:rsidRDefault="00932D92" w:rsidP="00932D92">
                  <w:pPr>
                    <w:pStyle w:val="Ikony"/>
                    <w:rPr>
                      <w:lang w:val="en-US"/>
                    </w:rPr>
                  </w:pPr>
                  <w:r w:rsidRPr="006279A1">
                    <w:rPr>
                      <w:noProof/>
                      <w:lang w:val="en-US" w:bidi="cs-CZ"/>
                    </w:rPr>
                    <mc:AlternateContent>
                      <mc:Choice Requires="wps">
                        <w:drawing>
                          <wp:inline distT="0" distB="0" distL="0" distR="0" wp14:anchorId="3255E227" wp14:editId="23D1BA7A">
                            <wp:extent cx="109728" cy="109728"/>
                            <wp:effectExtent l="0" t="0" r="5080" b="5080"/>
                            <wp:docPr id="31" name="Ikona telefonu" descr="Ikona telefonu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shape id="Ikona telefonu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Ikona telefonu" coordsize="2552,2616" o:spid="_x0000_s1026" fillcolor="#007fab [3204]" stroked="f" strokeweight="0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" w14:anchorId="15556E61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279A1" w14:paraId="6B535664" w14:textId="77777777" w:rsidTr="00F31DBA">
              <w:sdt>
                <w:sdtPr>
                  <w:rPr>
                    <w:lang w:val="en-US"/>
                  </w:rPr>
                  <w:alias w:val="Zadejte e-mail:"/>
                  <w:tag w:val="Zadejte e-mail:"/>
                  <w:id w:val="-675184368"/>
                  <w:placeholder>
                    <w:docPart w:val="A65D356856314C0A9BA17E216D683E74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792" w:type="dxa"/>
                      <w:tcMar>
                        <w:left w:w="720" w:type="dxa"/>
                        <w:right w:w="29" w:type="dxa"/>
                      </w:tcMar>
                    </w:tcPr>
                    <w:p w14:paraId="1C6068E1" w14:textId="137736AF" w:rsidR="00932D92" w:rsidRPr="006279A1" w:rsidRDefault="00107993" w:rsidP="00932D92">
                      <w:pPr>
                        <w:pStyle w:val="Kontaktndaj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Radim.Kocian@windie.cz</w:t>
                      </w:r>
                    </w:p>
                  </w:tc>
                </w:sdtContent>
              </w:sdt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14:paraId="39A4335D" w14:textId="77777777" w:rsidR="00932D92" w:rsidRPr="006279A1" w:rsidRDefault="007307A3" w:rsidP="00932D92">
                  <w:pPr>
                    <w:pStyle w:val="Ikony"/>
                    <w:rPr>
                      <w:lang w:val="en-US"/>
                    </w:rPr>
                  </w:pPr>
                  <w:r w:rsidRPr="006279A1">
                    <w:rPr>
                      <w:noProof/>
                      <w:lang w:val="en-US" w:bidi="cs-CZ"/>
                    </w:rPr>
                    <mc:AlternateContent>
                      <mc:Choice Requires="wps">
                        <w:drawing>
                          <wp:inline distT="0" distB="0" distL="0" distR="0" wp14:anchorId="3FEB98A9" wp14:editId="4C4C6A07">
                            <wp:extent cx="137160" cy="91440"/>
                            <wp:effectExtent l="0" t="0" r="0" b="3810"/>
                            <wp:docPr id="5" name="Volný tvar 5" descr="Ikona e-mail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shape id="Volný tvar 5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Ikona e-mailu" coordsize="120,80" o:spid="_x0000_s1026" fillcolor="#007fab [3204]" stroked="f" strokeweight="0" path="m108,21r,l60,58,12,21v-1,-1,-1,-2,,-3c13,16,14,16,16,17l60,51,104,17v1,-1,3,-1,4,1c109,19,109,20,108,21r,xm114,r,l6,c3,,,3,,6l,74v,3,3,6,6,6l114,80v3,,6,-3,6,-6l120,6c120,3,117,,11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" w14:anchorId="038F7294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verticies="t" aspectratio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279A1" w14:paraId="77A1CE48" w14:textId="77777777" w:rsidTr="00F31DBA">
              <w:tc>
                <w:tcPr>
                  <w:tcW w:w="3792" w:type="dxa"/>
                  <w:tcMar>
                    <w:left w:w="720" w:type="dxa"/>
                    <w:right w:w="29" w:type="dxa"/>
                  </w:tcMar>
                </w:tcPr>
                <w:p w14:paraId="772631D6" w14:textId="16F7EFAD" w:rsidR="00932D92" w:rsidRPr="006279A1" w:rsidRDefault="00D737B3" w:rsidP="00932D92">
                  <w:pPr>
                    <w:pStyle w:val="Kontaktndaje"/>
                    <w:rPr>
                      <w:lang w:val="en-US"/>
                    </w:rPr>
                  </w:pPr>
                  <w:r w:rsidRPr="006279A1">
                    <w:rPr>
                      <w:lang w:val="en-US"/>
                    </w:rPr>
                    <w:t>Profile on</w:t>
                  </w:r>
                  <w:r w:rsidR="00F31DBA" w:rsidRPr="006279A1">
                    <w:rPr>
                      <w:lang w:val="en-US"/>
                    </w:rPr>
                    <w:t xml:space="preserve"> </w:t>
                  </w:r>
                  <w:hyperlink r:id="rId9" w:history="1">
                    <w:proofErr w:type="spellStart"/>
                    <w:r w:rsidR="00F31DBA" w:rsidRPr="006279A1">
                      <w:rPr>
                        <w:rStyle w:val="Hypertextovodkaz"/>
                        <w:lang w:val="en-US"/>
                      </w:rPr>
                      <w:t>Linkedin</w:t>
                    </w:r>
                    <w:proofErr w:type="spellEnd"/>
                  </w:hyperlink>
                </w:p>
              </w:tc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14:paraId="0F52D428" w14:textId="77777777" w:rsidR="00932D92" w:rsidRPr="006279A1" w:rsidRDefault="00932D92" w:rsidP="00932D92">
                  <w:pPr>
                    <w:pStyle w:val="Ikony"/>
                    <w:rPr>
                      <w:lang w:val="en-US"/>
                    </w:rPr>
                  </w:pPr>
                  <w:r w:rsidRPr="006279A1">
                    <w:rPr>
                      <w:noProof/>
                      <w:lang w:val="en-US" w:bidi="cs-CZ"/>
                    </w:rPr>
                    <mc:AlternateContent>
                      <mc:Choice Requires="wps">
                        <w:drawing>
                          <wp:inline distT="0" distB="0" distL="0" distR="0" wp14:anchorId="2A8C7832" wp14:editId="69EBCDFC">
                            <wp:extent cx="109728" cy="109728"/>
                            <wp:effectExtent l="0" t="0" r="5080" b="5080"/>
                            <wp:docPr id="56" name="Ikona LinkedInu" descr="Ikona LinkedInu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shape id="Ikona LinkedInu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Ikona LinkedInu" coordsize="2616,2610" o:spid="_x0000_s1026" fillcolor="#007fab [3204]" stroked="f" strokeweight="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" w14:anchorId="3C221FDC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5739280" w14:textId="77777777" w:rsidR="00D92B95" w:rsidRPr="006279A1" w:rsidRDefault="00D92B95" w:rsidP="009D3336">
            <w:pPr>
              <w:pStyle w:val="Zhlav"/>
              <w:rPr>
                <w:lang w:val="en-US"/>
              </w:rPr>
            </w:pPr>
          </w:p>
        </w:tc>
      </w:tr>
    </w:tbl>
    <w:p w14:paraId="4AC89B14" w14:textId="52276E26" w:rsidR="00AD13CB" w:rsidRPr="006279A1" w:rsidRDefault="00D737B3" w:rsidP="00AD13CB">
      <w:pPr>
        <w:pStyle w:val="Nadpis1"/>
        <w:rPr>
          <w:lang w:val="en-US"/>
        </w:rPr>
      </w:pPr>
      <w:r w:rsidRPr="006279A1">
        <w:rPr>
          <w:lang w:val="en-US"/>
        </w:rPr>
        <w:t>Skills</w:t>
      </w:r>
    </w:p>
    <w:tbl>
      <w:tblPr>
        <w:tblStyle w:val="Mkatabulky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ulka rozložení Dovednosti "/>
      </w:tblPr>
      <w:tblGrid>
        <w:gridCol w:w="4500"/>
        <w:gridCol w:w="4526"/>
      </w:tblGrid>
      <w:tr w:rsidR="005B1D68" w:rsidRPr="006279A1" w14:paraId="5A09879B" w14:textId="77777777" w:rsidTr="60E5492D">
        <w:trPr>
          <w:trHeight w:val="556"/>
        </w:trPr>
        <w:tc>
          <w:tcPr>
            <w:tcW w:w="4500" w:type="dxa"/>
          </w:tcPr>
          <w:p w14:paraId="0CF21BAC" w14:textId="2EBCAA07" w:rsidR="005B1D68" w:rsidRPr="006279A1" w:rsidRDefault="00D737B3" w:rsidP="00BC7376">
            <w:pPr>
              <w:pStyle w:val="Seznamsodrkami"/>
              <w:numPr>
                <w:ilvl w:val="0"/>
                <w:numId w:val="4"/>
              </w:numPr>
              <w:rPr>
                <w:lang w:val="en-US"/>
              </w:rPr>
            </w:pPr>
            <w:r w:rsidRPr="006279A1">
              <w:rPr>
                <w:lang w:val="en-US"/>
              </w:rPr>
              <w:t>IT Networking</w:t>
            </w:r>
          </w:p>
          <w:p w14:paraId="3F1C3AF3" w14:textId="1774236F" w:rsidR="00752315" w:rsidRPr="006279A1" w:rsidRDefault="00D737B3" w:rsidP="00F31DBA">
            <w:pPr>
              <w:pStyle w:val="Seznamsodrkami"/>
              <w:numPr>
                <w:ilvl w:val="0"/>
                <w:numId w:val="4"/>
              </w:numPr>
              <w:rPr>
                <w:lang w:val="en-US"/>
              </w:rPr>
            </w:pPr>
            <w:r w:rsidRPr="006279A1">
              <w:rPr>
                <w:lang w:val="en-US"/>
              </w:rPr>
              <w:t>Addressing various business Infrastructure</w:t>
            </w:r>
          </w:p>
        </w:tc>
        <w:tc>
          <w:tcPr>
            <w:tcW w:w="4526" w:type="dxa"/>
            <w:tcMar>
              <w:left w:w="360" w:type="dxa"/>
              <w:right w:w="0" w:type="dxa"/>
            </w:tcMar>
          </w:tcPr>
          <w:p w14:paraId="390E4F39" w14:textId="77777777" w:rsidR="005B1D68" w:rsidRPr="006279A1" w:rsidRDefault="60E5492D" w:rsidP="00BC7376">
            <w:pPr>
              <w:pStyle w:val="Seznamsodrkami"/>
              <w:rPr>
                <w:lang w:val="en-US"/>
              </w:rPr>
            </w:pPr>
            <w:r w:rsidRPr="60E5492D">
              <w:rPr>
                <w:lang w:val="en-US"/>
              </w:rPr>
              <w:t>Windows Server 2008, 2012R2, 2016</w:t>
            </w:r>
          </w:p>
          <w:p w14:paraId="75021A77" w14:textId="77777777" w:rsidR="00752315" w:rsidRPr="006279A1" w:rsidRDefault="60E5492D" w:rsidP="00BC7376">
            <w:pPr>
              <w:pStyle w:val="Seznamsodrkami"/>
              <w:rPr>
                <w:lang w:val="en-US"/>
              </w:rPr>
            </w:pPr>
            <w:r w:rsidRPr="60E5492D">
              <w:rPr>
                <w:lang w:val="en-US"/>
              </w:rPr>
              <w:t>Windows Task scheduler</w:t>
            </w:r>
          </w:p>
          <w:p w14:paraId="6CBE427C" w14:textId="77777777" w:rsidR="00F24C36" w:rsidRPr="006279A1" w:rsidRDefault="60E5492D" w:rsidP="00F24C36">
            <w:pPr>
              <w:pStyle w:val="Seznamsodrkami"/>
              <w:rPr>
                <w:lang w:val="en-US"/>
              </w:rPr>
            </w:pPr>
            <w:r w:rsidRPr="60E5492D">
              <w:rPr>
                <w:lang w:val="en-US"/>
              </w:rPr>
              <w:t>Windows Services</w:t>
            </w:r>
          </w:p>
        </w:tc>
      </w:tr>
      <w:tr w:rsidR="00F24C36" w:rsidRPr="006279A1" w14:paraId="3FE57D0F" w14:textId="77777777" w:rsidTr="60E5492D">
        <w:tc>
          <w:tcPr>
            <w:tcW w:w="4500" w:type="dxa"/>
          </w:tcPr>
          <w:p w14:paraId="3AA42930" w14:textId="392BED95" w:rsidR="00F24C36" w:rsidRPr="006279A1" w:rsidRDefault="00D737B3" w:rsidP="00F24C36">
            <w:pPr>
              <w:pStyle w:val="Seznamsodrkami"/>
              <w:numPr>
                <w:ilvl w:val="0"/>
                <w:numId w:val="4"/>
              </w:numPr>
              <w:rPr>
                <w:lang w:val="en-US"/>
              </w:rPr>
            </w:pPr>
            <w:r w:rsidRPr="006279A1">
              <w:rPr>
                <w:lang w:val="en-US"/>
              </w:rPr>
              <w:t>Adobe Photoshop CS6 - Elementary</w:t>
            </w:r>
          </w:p>
        </w:tc>
        <w:tc>
          <w:tcPr>
            <w:tcW w:w="4526" w:type="dxa"/>
            <w:tcMar>
              <w:left w:w="360" w:type="dxa"/>
              <w:right w:w="0" w:type="dxa"/>
            </w:tcMar>
          </w:tcPr>
          <w:p w14:paraId="46CCF526" w14:textId="77777777" w:rsidR="00F24C36" w:rsidRPr="006279A1" w:rsidRDefault="60E5492D" w:rsidP="00F24C36">
            <w:pPr>
              <w:pStyle w:val="Seznamsodrkami"/>
              <w:rPr>
                <w:lang w:val="en-US"/>
              </w:rPr>
            </w:pPr>
            <w:r w:rsidRPr="60E5492D">
              <w:rPr>
                <w:lang w:val="en-US"/>
              </w:rPr>
              <w:t>Microsoft Hyper-V</w:t>
            </w:r>
          </w:p>
        </w:tc>
      </w:tr>
      <w:tr w:rsidR="00F31DBA" w:rsidRPr="006279A1" w14:paraId="6587B8A5" w14:textId="77777777" w:rsidTr="60E5492D">
        <w:tc>
          <w:tcPr>
            <w:tcW w:w="4500" w:type="dxa"/>
          </w:tcPr>
          <w:p w14:paraId="61FB8283" w14:textId="77777777" w:rsidR="00F31DBA" w:rsidRPr="006279A1" w:rsidRDefault="00F31DBA" w:rsidP="00BC7376">
            <w:pPr>
              <w:pStyle w:val="Seznamsodrkami"/>
              <w:numPr>
                <w:ilvl w:val="0"/>
                <w:numId w:val="4"/>
              </w:numPr>
              <w:rPr>
                <w:lang w:val="en-US"/>
              </w:rPr>
            </w:pPr>
            <w:r w:rsidRPr="006279A1">
              <w:rPr>
                <w:lang w:val="en-US"/>
              </w:rPr>
              <w:t>Microsoft Office 2016</w:t>
            </w:r>
          </w:p>
        </w:tc>
        <w:tc>
          <w:tcPr>
            <w:tcW w:w="4526" w:type="dxa"/>
            <w:tcMar>
              <w:left w:w="360" w:type="dxa"/>
              <w:right w:w="0" w:type="dxa"/>
            </w:tcMar>
          </w:tcPr>
          <w:p w14:paraId="08CAC22C" w14:textId="1CE7A10B" w:rsidR="003E56B4" w:rsidRPr="003E56B4" w:rsidRDefault="60E5492D" w:rsidP="003E56B4">
            <w:pPr>
              <w:pStyle w:val="Seznamsodrkami"/>
              <w:rPr>
                <w:lang w:val="en-US"/>
              </w:rPr>
            </w:pPr>
            <w:r w:rsidRPr="60E5492D">
              <w:rPr>
                <w:lang w:val="en-US"/>
              </w:rPr>
              <w:t>MS Active Directory</w:t>
            </w:r>
          </w:p>
        </w:tc>
      </w:tr>
      <w:tr w:rsidR="00F31DBA" w:rsidRPr="006279A1" w14:paraId="0C6AA669" w14:textId="77777777" w:rsidTr="60E5492D">
        <w:tc>
          <w:tcPr>
            <w:tcW w:w="4500" w:type="dxa"/>
          </w:tcPr>
          <w:p w14:paraId="22C387A8" w14:textId="0B77A8E7" w:rsidR="00F31DBA" w:rsidRPr="006279A1" w:rsidRDefault="00D737B3" w:rsidP="00BC7376">
            <w:pPr>
              <w:pStyle w:val="Seznamsodrkami"/>
              <w:numPr>
                <w:ilvl w:val="0"/>
                <w:numId w:val="4"/>
              </w:numPr>
              <w:rPr>
                <w:lang w:val="en-US"/>
              </w:rPr>
            </w:pPr>
            <w:r w:rsidRPr="006279A1">
              <w:rPr>
                <w:lang w:val="en-US"/>
              </w:rPr>
              <w:t xml:space="preserve">Administration </w:t>
            </w:r>
            <w:r w:rsidR="00F31DBA" w:rsidRPr="006279A1">
              <w:rPr>
                <w:lang w:val="en-US"/>
              </w:rPr>
              <w:t>MS Office 365</w:t>
            </w:r>
          </w:p>
          <w:p w14:paraId="4237F938" w14:textId="23110BFE" w:rsidR="00F31DBA" w:rsidRDefault="00D737B3" w:rsidP="00F31DBA">
            <w:pPr>
              <w:pStyle w:val="Seznamsodrkami"/>
              <w:numPr>
                <w:ilvl w:val="0"/>
                <w:numId w:val="4"/>
              </w:numPr>
              <w:rPr>
                <w:lang w:val="en-US"/>
              </w:rPr>
            </w:pPr>
            <w:r w:rsidRPr="006279A1">
              <w:rPr>
                <w:lang w:val="en-US"/>
              </w:rPr>
              <w:t xml:space="preserve">Administration </w:t>
            </w:r>
            <w:r w:rsidR="00F31DBA" w:rsidRPr="006279A1">
              <w:rPr>
                <w:lang w:val="en-US"/>
              </w:rPr>
              <w:t>MS Skype for business</w:t>
            </w:r>
          </w:p>
          <w:p w14:paraId="5CFDD884" w14:textId="54752351" w:rsidR="003A03C6" w:rsidRPr="006279A1" w:rsidRDefault="003A03C6" w:rsidP="00F31DBA">
            <w:pPr>
              <w:pStyle w:val="Seznamsodrkami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Administration MS Teams</w:t>
            </w:r>
          </w:p>
          <w:p w14:paraId="7860B43B" w14:textId="2CBD29CF" w:rsidR="00557FE3" w:rsidRPr="006279A1" w:rsidRDefault="00D737B3" w:rsidP="00F31DBA">
            <w:pPr>
              <w:pStyle w:val="Seznamsodrkami"/>
              <w:numPr>
                <w:ilvl w:val="0"/>
                <w:numId w:val="4"/>
              </w:numPr>
              <w:rPr>
                <w:lang w:val="en-US"/>
              </w:rPr>
            </w:pPr>
            <w:r w:rsidRPr="006279A1">
              <w:rPr>
                <w:lang w:val="en-US"/>
              </w:rPr>
              <w:t>Working with</w:t>
            </w:r>
            <w:r w:rsidR="00557FE3" w:rsidRPr="006279A1">
              <w:rPr>
                <w:lang w:val="en-US"/>
              </w:rPr>
              <w:t> MS Power BI</w:t>
            </w:r>
          </w:p>
          <w:p w14:paraId="30EF21F0" w14:textId="6CD404CF" w:rsidR="00557FE3" w:rsidRPr="006279A1" w:rsidRDefault="00557FE3" w:rsidP="00F31DBA">
            <w:pPr>
              <w:pStyle w:val="Seznamsodrkami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6279A1">
              <w:rPr>
                <w:lang w:val="en-US"/>
              </w:rPr>
              <w:t>Powershell</w:t>
            </w:r>
            <w:proofErr w:type="spellEnd"/>
            <w:r w:rsidRPr="006279A1">
              <w:rPr>
                <w:lang w:val="en-US"/>
              </w:rPr>
              <w:t xml:space="preserve"> (v4, v5) - </w:t>
            </w:r>
            <w:r w:rsidR="00925B9B">
              <w:rPr>
                <w:lang w:val="en-US"/>
              </w:rPr>
              <w:t>Intermediate</w:t>
            </w:r>
          </w:p>
          <w:p w14:paraId="60F5BA3E" w14:textId="5236D776" w:rsidR="00557FE3" w:rsidRPr="006279A1" w:rsidRDefault="00557FE3" w:rsidP="00F31DBA">
            <w:pPr>
              <w:pStyle w:val="Seznamsodrkami"/>
              <w:numPr>
                <w:ilvl w:val="0"/>
                <w:numId w:val="4"/>
              </w:numPr>
              <w:rPr>
                <w:lang w:val="en-US"/>
              </w:rPr>
            </w:pPr>
            <w:r w:rsidRPr="006279A1">
              <w:rPr>
                <w:lang w:val="en-US"/>
              </w:rPr>
              <w:t xml:space="preserve">VBScript – </w:t>
            </w:r>
            <w:r w:rsidR="00D737B3" w:rsidRPr="006279A1">
              <w:rPr>
                <w:lang w:val="en-US"/>
              </w:rPr>
              <w:t>Elementary</w:t>
            </w:r>
          </w:p>
          <w:p w14:paraId="4DF6D65B" w14:textId="6B652ED1" w:rsidR="00557FE3" w:rsidRPr="006279A1" w:rsidRDefault="00557FE3" w:rsidP="00F31DBA">
            <w:pPr>
              <w:pStyle w:val="Seznamsodrkami"/>
              <w:numPr>
                <w:ilvl w:val="0"/>
                <w:numId w:val="4"/>
              </w:numPr>
              <w:rPr>
                <w:lang w:val="en-US"/>
              </w:rPr>
            </w:pPr>
            <w:r w:rsidRPr="006279A1">
              <w:rPr>
                <w:lang w:val="en-US"/>
              </w:rPr>
              <w:t xml:space="preserve">C# - </w:t>
            </w:r>
            <w:r w:rsidR="00D737B3" w:rsidRPr="006279A1">
              <w:rPr>
                <w:lang w:val="en-US"/>
              </w:rPr>
              <w:t>Elementary</w:t>
            </w:r>
          </w:p>
          <w:p w14:paraId="118A483D" w14:textId="000B5CA6" w:rsidR="00557FE3" w:rsidRPr="006279A1" w:rsidRDefault="00557FE3" w:rsidP="00F31DBA">
            <w:pPr>
              <w:pStyle w:val="Seznamsodrkami"/>
              <w:numPr>
                <w:ilvl w:val="0"/>
                <w:numId w:val="4"/>
              </w:numPr>
              <w:rPr>
                <w:lang w:val="en-US"/>
              </w:rPr>
            </w:pPr>
            <w:r w:rsidRPr="006279A1">
              <w:rPr>
                <w:lang w:val="en-US"/>
              </w:rPr>
              <w:t xml:space="preserve">HTML a CSS – </w:t>
            </w:r>
            <w:r w:rsidR="00074564">
              <w:rPr>
                <w:lang w:val="en-US"/>
              </w:rPr>
              <w:t>Intermediate</w:t>
            </w:r>
          </w:p>
          <w:p w14:paraId="01020436" w14:textId="637FC599" w:rsidR="00557FE3" w:rsidRPr="006279A1" w:rsidRDefault="00557FE3" w:rsidP="00F31DBA">
            <w:pPr>
              <w:pStyle w:val="Seznamsodrkami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6279A1">
              <w:rPr>
                <w:lang w:val="en-US"/>
              </w:rPr>
              <w:t>AutoIT</w:t>
            </w:r>
            <w:proofErr w:type="spellEnd"/>
            <w:r w:rsidRPr="006279A1">
              <w:rPr>
                <w:lang w:val="en-US"/>
              </w:rPr>
              <w:t xml:space="preserve"> – </w:t>
            </w:r>
            <w:r w:rsidR="00D737B3" w:rsidRPr="006279A1">
              <w:rPr>
                <w:lang w:val="en-US"/>
              </w:rPr>
              <w:t>Elementary</w:t>
            </w:r>
          </w:p>
          <w:p w14:paraId="456839FF" w14:textId="1B796B68" w:rsidR="00557FE3" w:rsidRPr="006279A1" w:rsidRDefault="00D737B3" w:rsidP="00F31DBA">
            <w:pPr>
              <w:pStyle w:val="Seznamsodrkami"/>
              <w:numPr>
                <w:ilvl w:val="0"/>
                <w:numId w:val="4"/>
              </w:numPr>
              <w:rPr>
                <w:lang w:val="en-US"/>
              </w:rPr>
            </w:pPr>
            <w:r w:rsidRPr="006279A1">
              <w:rPr>
                <w:lang w:val="en-US"/>
              </w:rPr>
              <w:t>Administration</w:t>
            </w:r>
            <w:r w:rsidR="00557FE3" w:rsidRPr="006279A1">
              <w:rPr>
                <w:lang w:val="en-US"/>
              </w:rPr>
              <w:t xml:space="preserve"> Windows 7, 8, 8.1, 10</w:t>
            </w:r>
          </w:p>
          <w:p w14:paraId="6638B788" w14:textId="77777777" w:rsidR="00F24C36" w:rsidRDefault="00F24C36" w:rsidP="00F31DBA">
            <w:pPr>
              <w:pStyle w:val="Seznamsodrkami"/>
              <w:numPr>
                <w:ilvl w:val="0"/>
                <w:numId w:val="4"/>
              </w:numPr>
              <w:rPr>
                <w:lang w:val="en-US"/>
              </w:rPr>
            </w:pPr>
            <w:r w:rsidRPr="006279A1">
              <w:rPr>
                <w:lang w:val="en-US"/>
              </w:rPr>
              <w:t>Microsoft Admin Center</w:t>
            </w:r>
          </w:p>
          <w:p w14:paraId="4A85D630" w14:textId="184F224B" w:rsidR="00E05138" w:rsidRPr="003A03C6" w:rsidRDefault="00E05138" w:rsidP="003A03C6">
            <w:pPr>
              <w:pStyle w:val="Seznamsodrkami"/>
              <w:numPr>
                <w:ilvl w:val="0"/>
                <w:numId w:val="0"/>
              </w:numPr>
              <w:rPr>
                <w:lang w:val="en-US"/>
              </w:rPr>
            </w:pPr>
          </w:p>
        </w:tc>
        <w:tc>
          <w:tcPr>
            <w:tcW w:w="4526" w:type="dxa"/>
            <w:tcMar>
              <w:left w:w="360" w:type="dxa"/>
              <w:right w:w="0" w:type="dxa"/>
            </w:tcMar>
          </w:tcPr>
          <w:p w14:paraId="0B76B99F" w14:textId="7D19D3A0" w:rsidR="00F24C36" w:rsidRDefault="60E5492D" w:rsidP="00F24C36">
            <w:pPr>
              <w:pStyle w:val="Seznamsodrkami"/>
              <w:rPr>
                <w:lang w:val="en-US"/>
              </w:rPr>
            </w:pPr>
            <w:r w:rsidRPr="60E5492D">
              <w:rPr>
                <w:lang w:val="en-US"/>
              </w:rPr>
              <w:t>MS Group policy – GPO</w:t>
            </w:r>
          </w:p>
          <w:p w14:paraId="62D88D8B" w14:textId="50FFE2DA" w:rsidR="003E56B4" w:rsidRDefault="60E5492D" w:rsidP="00F24C36">
            <w:pPr>
              <w:pStyle w:val="Seznamsodrkami"/>
              <w:rPr>
                <w:lang w:val="en-US"/>
              </w:rPr>
            </w:pPr>
            <w:r w:rsidRPr="60E5492D">
              <w:rPr>
                <w:lang w:val="en-US"/>
              </w:rPr>
              <w:t>MS DNS</w:t>
            </w:r>
          </w:p>
          <w:p w14:paraId="03AEAD6D" w14:textId="4B98B161" w:rsidR="003E56B4" w:rsidRPr="006279A1" w:rsidRDefault="60E5492D" w:rsidP="00F24C36">
            <w:pPr>
              <w:pStyle w:val="Seznamsodrkami"/>
              <w:rPr>
                <w:lang w:val="en-US"/>
              </w:rPr>
            </w:pPr>
            <w:r w:rsidRPr="60E5492D">
              <w:rPr>
                <w:lang w:val="en-US"/>
              </w:rPr>
              <w:t>MS DHCP</w:t>
            </w:r>
          </w:p>
          <w:p w14:paraId="64BBB57E" w14:textId="77777777" w:rsidR="00557FE3" w:rsidRPr="006279A1" w:rsidRDefault="60E5492D" w:rsidP="00BC7376">
            <w:pPr>
              <w:pStyle w:val="Seznamsodrkami"/>
              <w:rPr>
                <w:lang w:val="en-US"/>
              </w:rPr>
            </w:pPr>
            <w:r w:rsidRPr="60E5492D">
              <w:rPr>
                <w:lang w:val="en-US"/>
              </w:rPr>
              <w:t>MS Windows Server Update Services (WSUS)</w:t>
            </w:r>
          </w:p>
          <w:p w14:paraId="102E8D79" w14:textId="77777777" w:rsidR="00557FE3" w:rsidRPr="006279A1" w:rsidRDefault="60E5492D" w:rsidP="00557FE3">
            <w:pPr>
              <w:pStyle w:val="Seznamsodrkami"/>
              <w:rPr>
                <w:lang w:val="en-US"/>
              </w:rPr>
            </w:pPr>
            <w:r w:rsidRPr="60E5492D">
              <w:rPr>
                <w:lang w:val="en-US"/>
              </w:rPr>
              <w:t>MS Exchange 2016, 365</w:t>
            </w:r>
          </w:p>
          <w:p w14:paraId="64F6279B" w14:textId="7E3077C1" w:rsidR="00557FE3" w:rsidRPr="006279A1" w:rsidRDefault="60E5492D" w:rsidP="00557FE3">
            <w:pPr>
              <w:pStyle w:val="Seznamsodrkami"/>
              <w:rPr>
                <w:lang w:val="en-US"/>
              </w:rPr>
            </w:pPr>
            <w:r w:rsidRPr="60E5492D">
              <w:rPr>
                <w:lang w:val="en-US"/>
              </w:rPr>
              <w:t>MS System Center Configuration Manager 2012 (SCCM)</w:t>
            </w:r>
          </w:p>
          <w:p w14:paraId="207ECC1B" w14:textId="31E6F83F" w:rsidR="60E5492D" w:rsidRDefault="60E5492D" w:rsidP="60E5492D">
            <w:pPr>
              <w:pStyle w:val="Seznamsodrkami"/>
              <w:rPr>
                <w:lang w:val="en-US"/>
              </w:rPr>
            </w:pPr>
            <w:r w:rsidRPr="60E5492D">
              <w:rPr>
                <w:lang w:val="en-US"/>
              </w:rPr>
              <w:t>MS Azure AD</w:t>
            </w:r>
          </w:p>
          <w:p w14:paraId="525A5E8B" w14:textId="77777777" w:rsidR="00557FE3" w:rsidRPr="006279A1" w:rsidRDefault="60E5492D" w:rsidP="00557FE3">
            <w:pPr>
              <w:pStyle w:val="Seznamsodrkami"/>
              <w:rPr>
                <w:lang w:val="en-US"/>
              </w:rPr>
            </w:pPr>
            <w:r w:rsidRPr="60E5492D">
              <w:rPr>
                <w:lang w:val="en-US"/>
              </w:rPr>
              <w:t>PDQ Deploy &amp; Inventory</w:t>
            </w:r>
          </w:p>
          <w:p w14:paraId="6FE9D049" w14:textId="56E0A229" w:rsidR="00557FE3" w:rsidRPr="006279A1" w:rsidRDefault="60E5492D" w:rsidP="00557FE3">
            <w:pPr>
              <w:pStyle w:val="Seznamsodrkami"/>
              <w:rPr>
                <w:lang w:val="en-US"/>
              </w:rPr>
            </w:pPr>
            <w:r w:rsidRPr="60E5492D">
              <w:rPr>
                <w:lang w:val="en-US"/>
              </w:rPr>
              <w:t xml:space="preserve">Creating automated </w:t>
            </w:r>
            <w:proofErr w:type="spellStart"/>
            <w:r w:rsidRPr="60E5492D">
              <w:rPr>
                <w:lang w:val="en-US"/>
              </w:rPr>
              <w:t>Powershell</w:t>
            </w:r>
            <w:proofErr w:type="spellEnd"/>
            <w:r w:rsidRPr="60E5492D">
              <w:rPr>
                <w:lang w:val="en-US"/>
              </w:rPr>
              <w:t xml:space="preserve"> or VBScript installations with complete preparation for SCCM or PDQ Deploy</w:t>
            </w:r>
          </w:p>
          <w:p w14:paraId="77E87FE5" w14:textId="77777777" w:rsidR="00F24C36" w:rsidRPr="006279A1" w:rsidRDefault="60E5492D" w:rsidP="00557FE3">
            <w:pPr>
              <w:pStyle w:val="Seznamsodrkami"/>
              <w:rPr>
                <w:lang w:val="en-US"/>
              </w:rPr>
            </w:pPr>
            <w:r w:rsidRPr="60E5492D">
              <w:rPr>
                <w:lang w:val="en-US"/>
              </w:rPr>
              <w:t>VMWare vSphere 6.5</w:t>
            </w:r>
          </w:p>
          <w:p w14:paraId="2D7F6C4E" w14:textId="77777777" w:rsidR="00557FE3" w:rsidRPr="006279A1" w:rsidRDefault="00557FE3" w:rsidP="00557FE3">
            <w:pPr>
              <w:pStyle w:val="Seznamsodrkami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</w:tc>
      </w:tr>
    </w:tbl>
    <w:p w14:paraId="727EB4DA" w14:textId="55BD1F11" w:rsidR="005B1D68" w:rsidRPr="006279A1" w:rsidRDefault="60E5492D" w:rsidP="004937AE">
      <w:pPr>
        <w:pStyle w:val="Nadpis1"/>
        <w:rPr>
          <w:lang w:val="en-US"/>
        </w:rPr>
      </w:pPr>
      <w:r w:rsidRPr="60E5492D">
        <w:rPr>
          <w:lang w:val="en-US"/>
        </w:rPr>
        <w:t>Job experiences</w:t>
      </w:r>
    </w:p>
    <w:p w14:paraId="0FD7FB4C" w14:textId="11EDC622" w:rsidR="60E5492D" w:rsidRDefault="00DB2075" w:rsidP="60E5492D">
      <w:pPr>
        <w:pStyle w:val="Seznamsodrkami"/>
        <w:rPr>
          <w:lang w:val="en-US"/>
        </w:rPr>
      </w:pPr>
      <w:r>
        <w:rPr>
          <w:lang w:val="en-US"/>
        </w:rPr>
        <w:t>1</w:t>
      </w:r>
      <w:r w:rsidR="60E5492D" w:rsidRPr="60E5492D">
        <w:rPr>
          <w:lang w:val="en-US"/>
        </w:rPr>
        <w:t>.</w:t>
      </w:r>
      <w:r>
        <w:rPr>
          <w:lang w:val="en-US"/>
        </w:rPr>
        <w:t>5</w:t>
      </w:r>
      <w:r w:rsidR="60E5492D" w:rsidRPr="60E5492D">
        <w:rPr>
          <w:lang w:val="en-US"/>
        </w:rPr>
        <w:t>.201</w:t>
      </w:r>
      <w:r>
        <w:rPr>
          <w:lang w:val="en-US"/>
        </w:rPr>
        <w:t>8</w:t>
      </w:r>
      <w:r w:rsidR="60E5492D" w:rsidRPr="60E5492D">
        <w:rPr>
          <w:lang w:val="en-US"/>
        </w:rPr>
        <w:t xml:space="preserve"> – Today</w:t>
      </w:r>
    </w:p>
    <w:p w14:paraId="4B7F6FFE" w14:textId="156242E8" w:rsidR="60E5492D" w:rsidRDefault="60E5492D" w:rsidP="60E5492D">
      <w:pPr>
        <w:pStyle w:val="Nadpis2"/>
        <w:rPr>
          <w:lang w:val="en-US"/>
        </w:rPr>
      </w:pPr>
      <w:r w:rsidRPr="60E5492D">
        <w:rPr>
          <w:lang w:val="en-US"/>
        </w:rPr>
        <w:t>Software Services</w:t>
      </w:r>
      <w:r w:rsidRPr="60E5492D">
        <w:rPr>
          <w:lang w:val="en-US" w:bidi="cs-CZ"/>
        </w:rPr>
        <w:t xml:space="preserve"> / </w:t>
      </w:r>
      <w:proofErr w:type="spellStart"/>
      <w:r w:rsidRPr="60E5492D">
        <w:rPr>
          <w:rStyle w:val="Zdraznn"/>
          <w:lang w:val="en-US"/>
        </w:rPr>
        <w:t>Windie</w:t>
      </w:r>
      <w:proofErr w:type="spellEnd"/>
      <w:r w:rsidRPr="60E5492D">
        <w:rPr>
          <w:rStyle w:val="Zdraznn"/>
          <w:lang w:val="en-US"/>
        </w:rPr>
        <w:t>, Ostrava – CZ</w:t>
      </w:r>
      <w:r w:rsidR="00450BD5">
        <w:rPr>
          <w:rStyle w:val="Zdraznn"/>
          <w:lang w:val="en-US"/>
        </w:rPr>
        <w:t xml:space="preserve"> </w:t>
      </w:r>
    </w:p>
    <w:p w14:paraId="623D3FBC" w14:textId="1A0DF877" w:rsidR="60E5492D" w:rsidRDefault="60E5492D" w:rsidP="60E5492D">
      <w:pPr>
        <w:pStyle w:val="Seznamsodrkami"/>
        <w:spacing w:line="259" w:lineRule="auto"/>
        <w:rPr>
          <w:lang w:val="en-US"/>
        </w:rPr>
      </w:pPr>
      <w:r w:rsidRPr="60E5492D">
        <w:rPr>
          <w:lang w:val="en-US"/>
        </w:rPr>
        <w:t>Operation management</w:t>
      </w:r>
    </w:p>
    <w:p w14:paraId="45CFDAB0" w14:textId="204393F6" w:rsidR="60E5492D" w:rsidRDefault="60E5492D" w:rsidP="60E5492D">
      <w:pPr>
        <w:pStyle w:val="Seznamsodrkami"/>
        <w:rPr>
          <w:lang w:val="en-US"/>
        </w:rPr>
      </w:pPr>
      <w:r w:rsidRPr="60E5492D">
        <w:rPr>
          <w:lang w:val="en-US"/>
        </w:rPr>
        <w:t>Application management</w:t>
      </w:r>
    </w:p>
    <w:p w14:paraId="043723FC" w14:textId="6A229D38" w:rsidR="60E5492D" w:rsidRDefault="60E5492D" w:rsidP="60E5492D">
      <w:pPr>
        <w:pStyle w:val="Seznamsodrkami"/>
        <w:rPr>
          <w:lang w:val="en-US"/>
        </w:rPr>
      </w:pPr>
      <w:r w:rsidRPr="60E5492D">
        <w:rPr>
          <w:lang w:val="en-US"/>
        </w:rPr>
        <w:t xml:space="preserve">Install and manage deployment with PDQ </w:t>
      </w:r>
      <w:proofErr w:type="gramStart"/>
      <w:r w:rsidRPr="60E5492D">
        <w:rPr>
          <w:lang w:val="en-US"/>
        </w:rPr>
        <w:t>Deploy  &amp;</w:t>
      </w:r>
      <w:proofErr w:type="gramEnd"/>
      <w:r w:rsidRPr="60E5492D">
        <w:rPr>
          <w:lang w:val="en-US"/>
        </w:rPr>
        <w:t xml:space="preserve"> Inventory</w:t>
      </w:r>
    </w:p>
    <w:p w14:paraId="1E09ABCA" w14:textId="033DD813" w:rsidR="60E5492D" w:rsidRDefault="60E5492D" w:rsidP="60E5492D">
      <w:pPr>
        <w:pStyle w:val="Seznamsodrkami"/>
        <w:rPr>
          <w:lang w:val="en-US"/>
        </w:rPr>
      </w:pPr>
      <w:r w:rsidRPr="60E5492D">
        <w:rPr>
          <w:lang w:val="en-US"/>
        </w:rPr>
        <w:t>Working with Windows Servers 2008, 2012R2, 2016</w:t>
      </w:r>
    </w:p>
    <w:p w14:paraId="5E36DD41" w14:textId="47C1553E" w:rsidR="60E5492D" w:rsidRDefault="60E5492D" w:rsidP="60E5492D">
      <w:pPr>
        <w:pStyle w:val="Seznamsodrkami"/>
        <w:rPr>
          <w:lang w:val="en-US"/>
        </w:rPr>
      </w:pPr>
      <w:r w:rsidRPr="60E5492D">
        <w:rPr>
          <w:lang w:val="en-US"/>
        </w:rPr>
        <w:t>Install and manage WSUS</w:t>
      </w:r>
    </w:p>
    <w:p w14:paraId="72DB30F9" w14:textId="7AC653F7" w:rsidR="60E5492D" w:rsidRDefault="60E5492D" w:rsidP="60E5492D">
      <w:pPr>
        <w:pStyle w:val="Seznamsodrkami"/>
        <w:spacing w:line="259" w:lineRule="auto"/>
        <w:rPr>
          <w:lang w:val="en-US"/>
        </w:rPr>
      </w:pPr>
      <w:r w:rsidRPr="60E5492D">
        <w:rPr>
          <w:lang w:val="en-US"/>
        </w:rPr>
        <w:t>Implementation Active Directory</w:t>
      </w:r>
    </w:p>
    <w:p w14:paraId="1FDFC890" w14:textId="70195ED7" w:rsidR="60E5492D" w:rsidRDefault="60E5492D" w:rsidP="60E5492D">
      <w:pPr>
        <w:pStyle w:val="Seznamsodrkami"/>
        <w:spacing w:line="259" w:lineRule="auto"/>
        <w:rPr>
          <w:lang w:val="en-US"/>
        </w:rPr>
      </w:pPr>
      <w:r w:rsidRPr="60E5492D">
        <w:rPr>
          <w:lang w:val="en-US"/>
        </w:rPr>
        <w:t>Working with Azure Act</w:t>
      </w:r>
      <w:bookmarkStart w:id="0" w:name="_GoBack"/>
      <w:bookmarkEnd w:id="0"/>
      <w:r w:rsidRPr="60E5492D">
        <w:rPr>
          <w:lang w:val="en-US"/>
        </w:rPr>
        <w:t>ive Directory</w:t>
      </w:r>
    </w:p>
    <w:p w14:paraId="46433EF1" w14:textId="419EA2E1" w:rsidR="60E5492D" w:rsidRDefault="60E5492D" w:rsidP="60E5492D">
      <w:pPr>
        <w:pStyle w:val="Seznamsodrkami"/>
        <w:rPr>
          <w:lang w:val="en-US"/>
        </w:rPr>
      </w:pPr>
      <w:r w:rsidRPr="60E5492D">
        <w:rPr>
          <w:lang w:val="en-US"/>
        </w:rPr>
        <w:t>GPO Administration</w:t>
      </w:r>
    </w:p>
    <w:p w14:paraId="386986D4" w14:textId="77777777" w:rsidR="60E5492D" w:rsidRDefault="60E5492D" w:rsidP="60E5492D">
      <w:pPr>
        <w:pStyle w:val="Seznamsodrkami"/>
        <w:rPr>
          <w:lang w:val="en-US"/>
        </w:rPr>
      </w:pPr>
      <w:r w:rsidRPr="60E5492D">
        <w:rPr>
          <w:lang w:val="en-US"/>
        </w:rPr>
        <w:t>Microsoft Admin Center</w:t>
      </w:r>
    </w:p>
    <w:p w14:paraId="55C048E1" w14:textId="2702E0EE" w:rsidR="60E5492D" w:rsidRDefault="60E5492D" w:rsidP="60E5492D">
      <w:pPr>
        <w:pStyle w:val="Seznamsodrkami"/>
        <w:rPr>
          <w:lang w:val="en-US"/>
        </w:rPr>
      </w:pPr>
      <w:r w:rsidRPr="60E5492D">
        <w:rPr>
          <w:lang w:val="en-US"/>
        </w:rPr>
        <w:t>Office 365</w:t>
      </w:r>
    </w:p>
    <w:p w14:paraId="2159F713" w14:textId="71F6FD09" w:rsidR="60E5492D" w:rsidRDefault="60E5492D" w:rsidP="60E5492D">
      <w:pPr>
        <w:pStyle w:val="Seznamsodrkami"/>
        <w:rPr>
          <w:lang w:val="en-US"/>
        </w:rPr>
      </w:pPr>
      <w:r w:rsidRPr="60E5492D">
        <w:rPr>
          <w:lang w:val="en-US"/>
        </w:rPr>
        <w:t>Manage MS Exchange 365</w:t>
      </w:r>
    </w:p>
    <w:p w14:paraId="287807EC" w14:textId="1BBFD9A9" w:rsidR="60E5492D" w:rsidRDefault="60E5492D" w:rsidP="60E5492D">
      <w:pPr>
        <w:pStyle w:val="Seznamsodrkami"/>
        <w:rPr>
          <w:lang w:val="en-US"/>
        </w:rPr>
      </w:pPr>
      <w:r w:rsidRPr="60E5492D">
        <w:rPr>
          <w:lang w:val="en-US"/>
        </w:rPr>
        <w:t xml:space="preserve">Automatization with </w:t>
      </w:r>
      <w:proofErr w:type="spellStart"/>
      <w:r w:rsidRPr="60E5492D">
        <w:rPr>
          <w:lang w:val="en-US"/>
        </w:rPr>
        <w:t>Powershell</w:t>
      </w:r>
      <w:proofErr w:type="spellEnd"/>
    </w:p>
    <w:p w14:paraId="4928825B" w14:textId="7938E96F" w:rsidR="60E5492D" w:rsidRDefault="60E5492D" w:rsidP="60E5492D">
      <w:pPr>
        <w:pStyle w:val="Seznamsodrkami"/>
        <w:numPr>
          <w:ilvl w:val="0"/>
          <w:numId w:val="0"/>
        </w:numPr>
        <w:rPr>
          <w:lang w:val="en-US"/>
        </w:rPr>
      </w:pPr>
    </w:p>
    <w:p w14:paraId="4A6D5DC4" w14:textId="1D292C34" w:rsidR="60E5492D" w:rsidRDefault="60E5492D" w:rsidP="60E5492D">
      <w:pPr>
        <w:pStyle w:val="Seznamsodrkami"/>
        <w:numPr>
          <w:ilvl w:val="0"/>
          <w:numId w:val="0"/>
        </w:numPr>
        <w:rPr>
          <w:lang w:val="en-US"/>
        </w:rPr>
      </w:pPr>
    </w:p>
    <w:p w14:paraId="244DDBAA" w14:textId="42E9423D" w:rsidR="60E5492D" w:rsidRDefault="60E5492D" w:rsidP="60E5492D">
      <w:pPr>
        <w:pStyle w:val="Seznamsodrkami"/>
        <w:numPr>
          <w:ilvl w:val="0"/>
          <w:numId w:val="0"/>
        </w:numPr>
        <w:rPr>
          <w:lang w:val="en-US"/>
        </w:rPr>
      </w:pPr>
    </w:p>
    <w:p w14:paraId="688A3BCE" w14:textId="0EAA6D90" w:rsidR="60E5492D" w:rsidRDefault="60E5492D" w:rsidP="60E5492D">
      <w:pPr>
        <w:pStyle w:val="Nadpis3"/>
        <w:rPr>
          <w:lang w:val="en-US"/>
        </w:rPr>
      </w:pPr>
      <w:r w:rsidRPr="60E5492D">
        <w:rPr>
          <w:lang w:val="en-US"/>
        </w:rPr>
        <w:t>5.10.2017 – Today</w:t>
      </w:r>
    </w:p>
    <w:p w14:paraId="11E3D45B" w14:textId="535DAD6F" w:rsidR="60E5492D" w:rsidRDefault="60E5492D" w:rsidP="60E5492D">
      <w:pPr>
        <w:pStyle w:val="Nadpis2"/>
        <w:rPr>
          <w:lang w:val="en-US"/>
        </w:rPr>
      </w:pPr>
      <w:r w:rsidRPr="60E5492D">
        <w:rPr>
          <w:lang w:val="en-US"/>
        </w:rPr>
        <w:t>IT Specialist</w:t>
      </w:r>
      <w:r w:rsidRPr="60E5492D">
        <w:rPr>
          <w:lang w:val="en-US" w:bidi="cs-CZ"/>
        </w:rPr>
        <w:t xml:space="preserve"> / </w:t>
      </w:r>
      <w:proofErr w:type="spellStart"/>
      <w:r w:rsidRPr="60E5492D">
        <w:rPr>
          <w:rStyle w:val="Zdraznn"/>
          <w:lang w:val="en-US"/>
        </w:rPr>
        <w:t>Manutan</w:t>
      </w:r>
      <w:proofErr w:type="spellEnd"/>
      <w:r w:rsidRPr="60E5492D">
        <w:rPr>
          <w:rStyle w:val="Zdraznn"/>
          <w:lang w:val="en-US"/>
        </w:rPr>
        <w:t xml:space="preserve"> </w:t>
      </w:r>
      <w:proofErr w:type="spellStart"/>
      <w:r w:rsidRPr="60E5492D">
        <w:rPr>
          <w:rStyle w:val="Zdraznn"/>
          <w:lang w:val="en-US"/>
        </w:rPr>
        <w:t>s.r.o.</w:t>
      </w:r>
      <w:proofErr w:type="spellEnd"/>
      <w:r w:rsidRPr="60E5492D">
        <w:rPr>
          <w:rStyle w:val="Zdraznn"/>
          <w:lang w:val="en-US"/>
        </w:rPr>
        <w:t>, Ostrava – CZ</w:t>
      </w:r>
    </w:p>
    <w:p w14:paraId="7651C79D" w14:textId="10CADE46" w:rsidR="60E5492D" w:rsidRDefault="60E5492D" w:rsidP="60E5492D">
      <w:pPr>
        <w:pStyle w:val="Seznamsodrkami"/>
        <w:rPr>
          <w:lang w:val="en-US"/>
        </w:rPr>
      </w:pPr>
      <w:r w:rsidRPr="60E5492D">
        <w:rPr>
          <w:lang w:val="en-US"/>
        </w:rPr>
        <w:t>On-site technical support - CZ</w:t>
      </w:r>
    </w:p>
    <w:p w14:paraId="73861D79" w14:textId="0651E429" w:rsidR="60E5492D" w:rsidRDefault="60E5492D" w:rsidP="60E5492D">
      <w:pPr>
        <w:pStyle w:val="Seznamsodrkami"/>
        <w:rPr>
          <w:lang w:val="en-US"/>
        </w:rPr>
      </w:pPr>
      <w:r w:rsidRPr="60E5492D">
        <w:rPr>
          <w:lang w:val="en-US"/>
        </w:rPr>
        <w:t>Remote technical support – HU, PL</w:t>
      </w:r>
    </w:p>
    <w:p w14:paraId="7D965974" w14:textId="204393F6" w:rsidR="60E5492D" w:rsidRDefault="60E5492D" w:rsidP="60E5492D">
      <w:pPr>
        <w:pStyle w:val="Seznamsodrkami"/>
        <w:rPr>
          <w:lang w:val="en-US"/>
        </w:rPr>
      </w:pPr>
      <w:r w:rsidRPr="60E5492D">
        <w:rPr>
          <w:lang w:val="en-US"/>
        </w:rPr>
        <w:t>Application management</w:t>
      </w:r>
    </w:p>
    <w:p w14:paraId="7E69F902" w14:textId="6A229D38" w:rsidR="60E5492D" w:rsidRDefault="60E5492D" w:rsidP="60E5492D">
      <w:pPr>
        <w:pStyle w:val="Seznamsodrkami"/>
        <w:rPr>
          <w:lang w:val="en-US"/>
        </w:rPr>
      </w:pPr>
      <w:r w:rsidRPr="60E5492D">
        <w:rPr>
          <w:lang w:val="en-US"/>
        </w:rPr>
        <w:t xml:space="preserve">Install and manage deployment with PDQ </w:t>
      </w:r>
      <w:proofErr w:type="gramStart"/>
      <w:r w:rsidRPr="60E5492D">
        <w:rPr>
          <w:lang w:val="en-US"/>
        </w:rPr>
        <w:t>Deploy  &amp;</w:t>
      </w:r>
      <w:proofErr w:type="gramEnd"/>
      <w:r w:rsidRPr="60E5492D">
        <w:rPr>
          <w:lang w:val="en-US"/>
        </w:rPr>
        <w:t xml:space="preserve"> Inventory</w:t>
      </w:r>
    </w:p>
    <w:p w14:paraId="1202EB23" w14:textId="0607AB34" w:rsidR="60E5492D" w:rsidRDefault="60E5492D" w:rsidP="60E5492D">
      <w:pPr>
        <w:pStyle w:val="Seznamsodrkami"/>
        <w:rPr>
          <w:lang w:val="en-US"/>
        </w:rPr>
      </w:pPr>
      <w:r w:rsidRPr="60E5492D">
        <w:rPr>
          <w:lang w:val="en-US"/>
        </w:rPr>
        <w:t>Working with MS Dynamics Nav 2009 on elementary level</w:t>
      </w:r>
    </w:p>
    <w:p w14:paraId="4992FD98" w14:textId="033DD813" w:rsidR="60E5492D" w:rsidRDefault="60E5492D" w:rsidP="60E5492D">
      <w:pPr>
        <w:pStyle w:val="Seznamsodrkami"/>
        <w:rPr>
          <w:lang w:val="en-US"/>
        </w:rPr>
      </w:pPr>
      <w:r w:rsidRPr="60E5492D">
        <w:rPr>
          <w:lang w:val="en-US"/>
        </w:rPr>
        <w:t>Working with Windows Servers 2008, 2012R2, 2016</w:t>
      </w:r>
    </w:p>
    <w:p w14:paraId="31E83D96" w14:textId="47C1553E" w:rsidR="60E5492D" w:rsidRDefault="60E5492D" w:rsidP="60E5492D">
      <w:pPr>
        <w:pStyle w:val="Seznamsodrkami"/>
        <w:rPr>
          <w:lang w:val="en-US"/>
        </w:rPr>
      </w:pPr>
      <w:r w:rsidRPr="60E5492D">
        <w:rPr>
          <w:lang w:val="en-US"/>
        </w:rPr>
        <w:t>Install and manage WSUS</w:t>
      </w:r>
    </w:p>
    <w:p w14:paraId="7C68BE8B" w14:textId="63EA2EA3" w:rsidR="60E5492D" w:rsidRDefault="60E5492D" w:rsidP="60E5492D">
      <w:pPr>
        <w:pStyle w:val="Seznamsodrkami"/>
        <w:rPr>
          <w:lang w:val="en-US"/>
        </w:rPr>
      </w:pPr>
      <w:r w:rsidRPr="60E5492D">
        <w:rPr>
          <w:lang w:val="en-US"/>
        </w:rPr>
        <w:t>User administration</w:t>
      </w:r>
    </w:p>
    <w:p w14:paraId="72963808" w14:textId="419EA2E1" w:rsidR="60E5492D" w:rsidRDefault="60E5492D" w:rsidP="60E5492D">
      <w:pPr>
        <w:pStyle w:val="Seznamsodrkami"/>
        <w:rPr>
          <w:lang w:val="en-US"/>
        </w:rPr>
      </w:pPr>
      <w:r w:rsidRPr="60E5492D">
        <w:rPr>
          <w:lang w:val="en-US"/>
        </w:rPr>
        <w:t>GPO Administration</w:t>
      </w:r>
    </w:p>
    <w:p w14:paraId="1460EA26" w14:textId="77777777" w:rsidR="60E5492D" w:rsidRDefault="60E5492D" w:rsidP="60E5492D">
      <w:pPr>
        <w:pStyle w:val="Seznamsodrkami"/>
        <w:rPr>
          <w:lang w:val="en-US"/>
        </w:rPr>
      </w:pPr>
      <w:r w:rsidRPr="60E5492D">
        <w:rPr>
          <w:lang w:val="en-US"/>
        </w:rPr>
        <w:t>Microsoft Admin Center</w:t>
      </w:r>
    </w:p>
    <w:p w14:paraId="411A398A" w14:textId="72F62277" w:rsidR="60E5492D" w:rsidRDefault="60E5492D" w:rsidP="60E5492D">
      <w:pPr>
        <w:pStyle w:val="Seznamsodrkami"/>
        <w:rPr>
          <w:lang w:val="en-US"/>
        </w:rPr>
      </w:pPr>
      <w:r w:rsidRPr="60E5492D">
        <w:rPr>
          <w:lang w:val="en-US"/>
        </w:rPr>
        <w:t>Manage MS Exchange 2016</w:t>
      </w:r>
    </w:p>
    <w:p w14:paraId="0B3B9A1C" w14:textId="1BBFD9A9" w:rsidR="60E5492D" w:rsidRDefault="60E5492D" w:rsidP="60E5492D">
      <w:pPr>
        <w:pStyle w:val="Seznamsodrkami"/>
        <w:rPr>
          <w:lang w:val="en-US"/>
        </w:rPr>
      </w:pPr>
      <w:r w:rsidRPr="60E5492D">
        <w:rPr>
          <w:lang w:val="en-US"/>
        </w:rPr>
        <w:t xml:space="preserve">Automatization with </w:t>
      </w:r>
      <w:proofErr w:type="spellStart"/>
      <w:r w:rsidRPr="60E5492D">
        <w:rPr>
          <w:lang w:val="en-US"/>
        </w:rPr>
        <w:t>Powershell</w:t>
      </w:r>
      <w:proofErr w:type="spellEnd"/>
    </w:p>
    <w:p w14:paraId="151F93E7" w14:textId="0EAD2910" w:rsidR="60E5492D" w:rsidRDefault="60E5492D" w:rsidP="60E5492D">
      <w:pPr>
        <w:pStyle w:val="Seznamsodrkami"/>
        <w:rPr>
          <w:lang w:val="en-US"/>
        </w:rPr>
      </w:pPr>
      <w:r w:rsidRPr="60E5492D">
        <w:rPr>
          <w:lang w:val="en-US"/>
        </w:rPr>
        <w:t>Manage Data storage</w:t>
      </w:r>
    </w:p>
    <w:p w14:paraId="3D93F697" w14:textId="77777777" w:rsidR="60E5492D" w:rsidRDefault="60E5492D" w:rsidP="60E5492D">
      <w:pPr>
        <w:pStyle w:val="Seznamsodrkami"/>
        <w:rPr>
          <w:lang w:val="en-US"/>
        </w:rPr>
      </w:pPr>
      <w:r w:rsidRPr="60E5492D">
        <w:rPr>
          <w:lang w:val="en-US"/>
        </w:rPr>
        <w:t>VMWare vSphere 6.5</w:t>
      </w:r>
    </w:p>
    <w:p w14:paraId="59819187" w14:textId="3EE4350B" w:rsidR="60E5492D" w:rsidRDefault="60E5492D" w:rsidP="60E5492D">
      <w:pPr>
        <w:pStyle w:val="Seznamsodrkami"/>
        <w:numPr>
          <w:ilvl w:val="0"/>
          <w:numId w:val="0"/>
        </w:numPr>
        <w:rPr>
          <w:lang w:val="en-US"/>
        </w:rPr>
      </w:pPr>
    </w:p>
    <w:p w14:paraId="24A5A7B9" w14:textId="77777777" w:rsidR="00F24C36" w:rsidRPr="006279A1" w:rsidRDefault="00F24C36" w:rsidP="00F24C36">
      <w:pPr>
        <w:pStyle w:val="Seznamsodrkami"/>
        <w:numPr>
          <w:ilvl w:val="0"/>
          <w:numId w:val="0"/>
        </w:numPr>
        <w:ind w:left="360"/>
        <w:rPr>
          <w:lang w:val="en-US"/>
        </w:rPr>
      </w:pPr>
    </w:p>
    <w:p w14:paraId="02203968" w14:textId="77777777" w:rsidR="00557FE3" w:rsidRPr="006279A1" w:rsidRDefault="00F24C36" w:rsidP="00557FE3">
      <w:pPr>
        <w:pStyle w:val="Nadpis3"/>
        <w:rPr>
          <w:lang w:val="en-US"/>
        </w:rPr>
      </w:pPr>
      <w:r w:rsidRPr="006279A1">
        <w:rPr>
          <w:lang w:val="en-US"/>
        </w:rPr>
        <w:t>11.4.2017</w:t>
      </w:r>
      <w:r w:rsidR="00557FE3" w:rsidRPr="006279A1">
        <w:rPr>
          <w:lang w:val="en-US" w:bidi="cs-CZ"/>
        </w:rPr>
        <w:t xml:space="preserve"> – </w:t>
      </w:r>
      <w:r w:rsidRPr="006279A1">
        <w:rPr>
          <w:lang w:val="en-US"/>
        </w:rPr>
        <w:t>26.7.2017</w:t>
      </w:r>
    </w:p>
    <w:p w14:paraId="2946EC0D" w14:textId="77777777" w:rsidR="00557FE3" w:rsidRPr="006279A1" w:rsidRDefault="00F24C36" w:rsidP="00557FE3">
      <w:pPr>
        <w:pStyle w:val="Nadpis2"/>
        <w:rPr>
          <w:lang w:val="en-US"/>
        </w:rPr>
      </w:pPr>
      <w:r w:rsidRPr="006279A1">
        <w:rPr>
          <w:lang w:val="en-US"/>
        </w:rPr>
        <w:t>2nd level IT Support</w:t>
      </w:r>
      <w:r w:rsidR="00557FE3" w:rsidRPr="006279A1">
        <w:rPr>
          <w:lang w:val="en-US" w:bidi="cs-CZ"/>
        </w:rPr>
        <w:t xml:space="preserve"> / </w:t>
      </w:r>
      <w:proofErr w:type="spellStart"/>
      <w:r w:rsidRPr="006279A1">
        <w:rPr>
          <w:rStyle w:val="Zdraznn"/>
          <w:lang w:val="en-US"/>
        </w:rPr>
        <w:t>Comtec</w:t>
      </w:r>
      <w:proofErr w:type="spellEnd"/>
      <w:r w:rsidRPr="006279A1">
        <w:rPr>
          <w:rStyle w:val="Zdraznn"/>
          <w:lang w:val="en-US"/>
        </w:rPr>
        <w:t xml:space="preserve"> </w:t>
      </w:r>
      <w:proofErr w:type="spellStart"/>
      <w:r w:rsidRPr="006279A1">
        <w:rPr>
          <w:rStyle w:val="Zdraznn"/>
          <w:lang w:val="en-US"/>
        </w:rPr>
        <w:t>s.r.o.</w:t>
      </w:r>
      <w:proofErr w:type="spellEnd"/>
      <w:r w:rsidRPr="006279A1">
        <w:rPr>
          <w:rStyle w:val="Zdraznn"/>
          <w:lang w:val="en-US"/>
        </w:rPr>
        <w:t xml:space="preserve">, </w:t>
      </w:r>
      <w:proofErr w:type="spellStart"/>
      <w:r w:rsidRPr="006279A1">
        <w:rPr>
          <w:rStyle w:val="Zdraznn"/>
          <w:sz w:val="28"/>
          <w:lang w:val="en-US"/>
        </w:rPr>
        <w:t>Nové</w:t>
      </w:r>
      <w:proofErr w:type="spellEnd"/>
      <w:r w:rsidRPr="006279A1">
        <w:rPr>
          <w:rStyle w:val="Zdraznn"/>
          <w:sz w:val="28"/>
          <w:lang w:val="en-US"/>
        </w:rPr>
        <w:t xml:space="preserve"> </w:t>
      </w:r>
      <w:proofErr w:type="spellStart"/>
      <w:r w:rsidRPr="006279A1">
        <w:rPr>
          <w:rStyle w:val="Zdraznn"/>
          <w:sz w:val="28"/>
          <w:lang w:val="en-US"/>
        </w:rPr>
        <w:t>Město</w:t>
      </w:r>
      <w:proofErr w:type="spellEnd"/>
      <w:r w:rsidRPr="006279A1">
        <w:rPr>
          <w:rStyle w:val="Zdraznn"/>
          <w:sz w:val="28"/>
          <w:lang w:val="en-US"/>
        </w:rPr>
        <w:t xml:space="preserve"> </w:t>
      </w:r>
      <w:proofErr w:type="spellStart"/>
      <w:r w:rsidRPr="006279A1">
        <w:rPr>
          <w:rStyle w:val="Zdraznn"/>
          <w:sz w:val="28"/>
          <w:lang w:val="en-US"/>
        </w:rPr>
        <w:t>nad</w:t>
      </w:r>
      <w:proofErr w:type="spellEnd"/>
      <w:r w:rsidRPr="006279A1">
        <w:rPr>
          <w:rStyle w:val="Zdraznn"/>
          <w:sz w:val="28"/>
          <w:lang w:val="en-US"/>
        </w:rPr>
        <w:t xml:space="preserve"> </w:t>
      </w:r>
      <w:proofErr w:type="spellStart"/>
      <w:r w:rsidRPr="006279A1">
        <w:rPr>
          <w:rStyle w:val="Zdraznn"/>
          <w:sz w:val="28"/>
          <w:lang w:val="en-US"/>
        </w:rPr>
        <w:t>Váhom</w:t>
      </w:r>
      <w:proofErr w:type="spellEnd"/>
      <w:r w:rsidRPr="006279A1">
        <w:rPr>
          <w:rStyle w:val="Zdraznn"/>
          <w:lang w:val="en-US"/>
        </w:rPr>
        <w:t xml:space="preserve"> – SK</w:t>
      </w:r>
    </w:p>
    <w:p w14:paraId="50963AA8" w14:textId="77777777" w:rsidR="0042051A" w:rsidRPr="006279A1" w:rsidRDefault="60E5492D" w:rsidP="00F24C36">
      <w:pPr>
        <w:pStyle w:val="Seznamsodrkami"/>
        <w:rPr>
          <w:lang w:val="en-US"/>
        </w:rPr>
      </w:pPr>
      <w:r w:rsidRPr="60E5492D">
        <w:rPr>
          <w:lang w:val="en-US"/>
        </w:rPr>
        <w:t xml:space="preserve">Remote technical support </w:t>
      </w:r>
    </w:p>
    <w:p w14:paraId="329F71AE" w14:textId="77777777" w:rsidR="0042051A" w:rsidRPr="006279A1" w:rsidRDefault="60E5492D" w:rsidP="0042051A">
      <w:pPr>
        <w:pStyle w:val="Seznamsodrkami"/>
        <w:rPr>
          <w:lang w:val="en-US"/>
        </w:rPr>
      </w:pPr>
      <w:r w:rsidRPr="60E5492D">
        <w:rPr>
          <w:lang w:val="en-US"/>
        </w:rPr>
        <w:t>Working with Windows Servers 2008, 2012R2, 2016</w:t>
      </w:r>
    </w:p>
    <w:p w14:paraId="259C19EA" w14:textId="557D6E98" w:rsidR="00F24C36" w:rsidRPr="006279A1" w:rsidRDefault="60E5492D" w:rsidP="00F24C36">
      <w:pPr>
        <w:pStyle w:val="Seznamsodrkami"/>
        <w:rPr>
          <w:lang w:val="en-US"/>
        </w:rPr>
      </w:pPr>
      <w:r w:rsidRPr="60E5492D">
        <w:rPr>
          <w:lang w:val="en-US"/>
        </w:rPr>
        <w:t>Manage Hyper-V</w:t>
      </w:r>
    </w:p>
    <w:p w14:paraId="709AFE58" w14:textId="3501155D" w:rsidR="00F24C36" w:rsidRPr="006279A1" w:rsidRDefault="60E5492D" w:rsidP="00F24C36">
      <w:pPr>
        <w:pStyle w:val="Seznamsodrkami"/>
        <w:rPr>
          <w:lang w:val="en-US"/>
        </w:rPr>
      </w:pPr>
      <w:r w:rsidRPr="60E5492D">
        <w:rPr>
          <w:lang w:val="en-US"/>
        </w:rPr>
        <w:t>Design network solutions and subsequent implementation</w:t>
      </w:r>
    </w:p>
    <w:p w14:paraId="051C7C18" w14:textId="346EDA89" w:rsidR="00F24C36" w:rsidRPr="006279A1" w:rsidRDefault="60E5492D" w:rsidP="00F24C36">
      <w:pPr>
        <w:pStyle w:val="Seznamsodrkami"/>
        <w:rPr>
          <w:lang w:val="en-US"/>
        </w:rPr>
      </w:pPr>
      <w:r w:rsidRPr="60E5492D">
        <w:rPr>
          <w:lang w:val="en-US"/>
        </w:rPr>
        <w:t xml:space="preserve">Advanced management of remote systems using </w:t>
      </w:r>
      <w:proofErr w:type="spellStart"/>
      <w:r w:rsidRPr="60E5492D">
        <w:rPr>
          <w:lang w:val="en-US"/>
        </w:rPr>
        <w:t>SolarwindsMSP</w:t>
      </w:r>
      <w:proofErr w:type="spellEnd"/>
      <w:r w:rsidRPr="60E5492D">
        <w:rPr>
          <w:lang w:val="en-US"/>
        </w:rPr>
        <w:t xml:space="preserve"> (2017)</w:t>
      </w:r>
    </w:p>
    <w:p w14:paraId="30D15D97" w14:textId="77777777" w:rsidR="00F24C36" w:rsidRPr="006279A1" w:rsidRDefault="00F24C36" w:rsidP="00F24C36">
      <w:pPr>
        <w:pStyle w:val="Seznamsodrkami"/>
        <w:numPr>
          <w:ilvl w:val="0"/>
          <w:numId w:val="0"/>
        </w:numPr>
        <w:ind w:left="360" w:hanging="360"/>
        <w:rPr>
          <w:lang w:val="en-US"/>
        </w:rPr>
      </w:pPr>
    </w:p>
    <w:p w14:paraId="6B003E86" w14:textId="77777777" w:rsidR="00557FE3" w:rsidRPr="006279A1" w:rsidRDefault="00F24C36" w:rsidP="00557FE3">
      <w:pPr>
        <w:pStyle w:val="Nadpis3"/>
        <w:rPr>
          <w:lang w:val="en-US"/>
        </w:rPr>
      </w:pPr>
      <w:r w:rsidRPr="006279A1">
        <w:rPr>
          <w:lang w:val="en-US"/>
        </w:rPr>
        <w:t>30.9.2016</w:t>
      </w:r>
      <w:r w:rsidR="00557FE3" w:rsidRPr="006279A1">
        <w:rPr>
          <w:lang w:val="en-US" w:bidi="cs-CZ"/>
        </w:rPr>
        <w:t xml:space="preserve"> – </w:t>
      </w:r>
      <w:r w:rsidRPr="006279A1">
        <w:rPr>
          <w:lang w:val="en-US"/>
        </w:rPr>
        <w:t>31.3.2017</w:t>
      </w:r>
    </w:p>
    <w:p w14:paraId="036B7E43" w14:textId="77777777" w:rsidR="00557FE3" w:rsidRPr="006279A1" w:rsidRDefault="00F24C36" w:rsidP="00557FE3">
      <w:pPr>
        <w:pStyle w:val="Nadpis2"/>
        <w:rPr>
          <w:lang w:val="en-US"/>
        </w:rPr>
      </w:pPr>
      <w:r w:rsidRPr="006279A1">
        <w:rPr>
          <w:lang w:val="en-US"/>
        </w:rPr>
        <w:t>Software Services</w:t>
      </w:r>
      <w:r w:rsidR="00557FE3" w:rsidRPr="006279A1">
        <w:rPr>
          <w:lang w:val="en-US" w:bidi="cs-CZ"/>
        </w:rPr>
        <w:t xml:space="preserve"> / </w:t>
      </w:r>
      <w:r w:rsidRPr="006279A1">
        <w:rPr>
          <w:rStyle w:val="Zdraznn"/>
          <w:lang w:val="en-US"/>
        </w:rPr>
        <w:t xml:space="preserve">Tieto Czech </w:t>
      </w:r>
      <w:proofErr w:type="spellStart"/>
      <w:r w:rsidRPr="006279A1">
        <w:rPr>
          <w:rStyle w:val="Zdraznn"/>
          <w:lang w:val="en-US"/>
        </w:rPr>
        <w:t>s.r.o.</w:t>
      </w:r>
      <w:proofErr w:type="spellEnd"/>
      <w:r w:rsidRPr="006279A1">
        <w:rPr>
          <w:rStyle w:val="Zdraznn"/>
          <w:lang w:val="en-US"/>
        </w:rPr>
        <w:t>, Ostrava – CZ</w:t>
      </w:r>
    </w:p>
    <w:p w14:paraId="776F6F6D" w14:textId="77777777" w:rsidR="002B1513" w:rsidRPr="006279A1" w:rsidRDefault="60E5492D" w:rsidP="002B1513">
      <w:pPr>
        <w:pStyle w:val="Seznamsodrkami"/>
        <w:rPr>
          <w:lang w:val="en-US"/>
        </w:rPr>
      </w:pPr>
      <w:r w:rsidRPr="60E5492D">
        <w:rPr>
          <w:lang w:val="en-US"/>
        </w:rPr>
        <w:t xml:space="preserve">Automatization with </w:t>
      </w:r>
      <w:proofErr w:type="spellStart"/>
      <w:r w:rsidRPr="60E5492D">
        <w:rPr>
          <w:lang w:val="en-US"/>
        </w:rPr>
        <w:t>Powershell</w:t>
      </w:r>
      <w:proofErr w:type="spellEnd"/>
    </w:p>
    <w:p w14:paraId="6238DFF4" w14:textId="33D60FDC" w:rsidR="00F24C36" w:rsidRPr="006279A1" w:rsidRDefault="60E5492D" w:rsidP="00F24C36">
      <w:pPr>
        <w:pStyle w:val="Seznamsodrkami"/>
        <w:rPr>
          <w:lang w:val="en-US"/>
        </w:rPr>
      </w:pPr>
      <w:r w:rsidRPr="60E5492D">
        <w:rPr>
          <w:lang w:val="en-US"/>
        </w:rPr>
        <w:t xml:space="preserve">Securing remote installations with </w:t>
      </w:r>
      <w:proofErr w:type="spellStart"/>
      <w:r w:rsidRPr="60E5492D">
        <w:rPr>
          <w:lang w:val="en-US"/>
        </w:rPr>
        <w:t>Powershell</w:t>
      </w:r>
      <w:proofErr w:type="spellEnd"/>
      <w:r w:rsidRPr="60E5492D">
        <w:rPr>
          <w:lang w:val="en-US"/>
        </w:rPr>
        <w:t xml:space="preserve"> and VPN </w:t>
      </w:r>
      <w:proofErr w:type="spellStart"/>
      <w:r w:rsidRPr="60E5492D">
        <w:rPr>
          <w:lang w:val="en-US"/>
        </w:rPr>
        <w:t>tunels</w:t>
      </w:r>
      <w:proofErr w:type="spellEnd"/>
    </w:p>
    <w:p w14:paraId="3AF48E73" w14:textId="64221F13" w:rsidR="00F24C36" w:rsidRPr="006279A1" w:rsidRDefault="60E5492D" w:rsidP="00F24C36">
      <w:pPr>
        <w:pStyle w:val="Seznamsodrkami"/>
        <w:rPr>
          <w:lang w:val="en-US"/>
        </w:rPr>
      </w:pPr>
      <w:r w:rsidRPr="60E5492D">
        <w:rPr>
          <w:lang w:val="en-US"/>
        </w:rPr>
        <w:t>Programming in C# to create an automation environment</w:t>
      </w:r>
    </w:p>
    <w:p w14:paraId="5309A074" w14:textId="265ED03B" w:rsidR="00F24C36" w:rsidRPr="006279A1" w:rsidRDefault="60E5492D" w:rsidP="00F24C36">
      <w:pPr>
        <w:pStyle w:val="Seznamsodrkami"/>
        <w:rPr>
          <w:lang w:val="en-US"/>
        </w:rPr>
      </w:pPr>
      <w:r w:rsidRPr="60E5492D">
        <w:rPr>
          <w:lang w:val="en-US"/>
        </w:rPr>
        <w:t>Package deployment solution for automatic patch installation</w:t>
      </w:r>
    </w:p>
    <w:p w14:paraId="335D5157" w14:textId="77777777" w:rsidR="00F24C36" w:rsidRPr="006279A1" w:rsidRDefault="00F24C36" w:rsidP="00F24C36">
      <w:pPr>
        <w:pStyle w:val="Seznamsodrkami"/>
        <w:numPr>
          <w:ilvl w:val="0"/>
          <w:numId w:val="0"/>
        </w:numPr>
        <w:ind w:left="360" w:hanging="360"/>
        <w:rPr>
          <w:lang w:val="en-US"/>
        </w:rPr>
      </w:pPr>
    </w:p>
    <w:p w14:paraId="1E065039" w14:textId="77777777" w:rsidR="00557FE3" w:rsidRPr="006279A1" w:rsidRDefault="009B328B" w:rsidP="00557FE3">
      <w:pPr>
        <w:pStyle w:val="Nadpis3"/>
        <w:rPr>
          <w:lang w:val="en-US"/>
        </w:rPr>
      </w:pPr>
      <w:r w:rsidRPr="006279A1">
        <w:rPr>
          <w:lang w:val="en-US"/>
        </w:rPr>
        <w:t>1.7.2016</w:t>
      </w:r>
      <w:r w:rsidR="00557FE3" w:rsidRPr="006279A1">
        <w:rPr>
          <w:lang w:val="en-US" w:bidi="cs-CZ"/>
        </w:rPr>
        <w:t xml:space="preserve"> – </w:t>
      </w:r>
      <w:r w:rsidRPr="006279A1">
        <w:rPr>
          <w:lang w:val="en-US"/>
        </w:rPr>
        <w:t>31.9.2016</w:t>
      </w:r>
    </w:p>
    <w:p w14:paraId="73405779" w14:textId="77777777" w:rsidR="00F24C36" w:rsidRPr="006279A1" w:rsidRDefault="00F24C36" w:rsidP="00F24C36">
      <w:pPr>
        <w:pStyle w:val="Nadpis2"/>
        <w:rPr>
          <w:lang w:val="en-US"/>
        </w:rPr>
      </w:pPr>
      <w:r w:rsidRPr="006279A1">
        <w:rPr>
          <w:lang w:val="en-US"/>
        </w:rPr>
        <w:t>VBScript Packager</w:t>
      </w:r>
      <w:r w:rsidRPr="006279A1">
        <w:rPr>
          <w:lang w:val="en-US" w:bidi="cs-CZ"/>
        </w:rPr>
        <w:t xml:space="preserve">/ </w:t>
      </w:r>
      <w:r w:rsidRPr="006279A1">
        <w:rPr>
          <w:rStyle w:val="Zdraznn"/>
          <w:lang w:val="en-US"/>
        </w:rPr>
        <w:t xml:space="preserve">Tieto Czech </w:t>
      </w:r>
      <w:proofErr w:type="spellStart"/>
      <w:r w:rsidRPr="006279A1">
        <w:rPr>
          <w:rStyle w:val="Zdraznn"/>
          <w:lang w:val="en-US"/>
        </w:rPr>
        <w:t>s.r.o.</w:t>
      </w:r>
      <w:proofErr w:type="spellEnd"/>
      <w:r w:rsidRPr="006279A1">
        <w:rPr>
          <w:rStyle w:val="Zdraznn"/>
          <w:lang w:val="en-US"/>
        </w:rPr>
        <w:t xml:space="preserve">, Ostrava </w:t>
      </w:r>
      <w:r w:rsidR="009B328B" w:rsidRPr="006279A1">
        <w:rPr>
          <w:rStyle w:val="Zdraznn"/>
          <w:lang w:val="en-US"/>
        </w:rPr>
        <w:t>–</w:t>
      </w:r>
      <w:r w:rsidRPr="006279A1">
        <w:rPr>
          <w:rStyle w:val="Zdraznn"/>
          <w:lang w:val="en-US"/>
        </w:rPr>
        <w:t xml:space="preserve"> CZ</w:t>
      </w:r>
    </w:p>
    <w:p w14:paraId="0668A2B7" w14:textId="03A62FC9" w:rsidR="00557FE3" w:rsidRPr="006279A1" w:rsidRDefault="60E5492D" w:rsidP="009B328B">
      <w:pPr>
        <w:pStyle w:val="Seznamsodrkami"/>
        <w:rPr>
          <w:lang w:val="en-US"/>
        </w:rPr>
      </w:pPr>
      <w:r w:rsidRPr="60E5492D">
        <w:rPr>
          <w:lang w:val="en-US"/>
        </w:rPr>
        <w:t>Creating deployment packages for automatic installation</w:t>
      </w:r>
    </w:p>
    <w:p w14:paraId="7736ED5D" w14:textId="633F0A21" w:rsidR="009B328B" w:rsidRPr="006279A1" w:rsidRDefault="60E5492D" w:rsidP="009B328B">
      <w:pPr>
        <w:pStyle w:val="Seznamsodrkami"/>
        <w:rPr>
          <w:lang w:val="en-US"/>
        </w:rPr>
      </w:pPr>
      <w:r w:rsidRPr="60E5492D">
        <w:rPr>
          <w:lang w:val="en-US"/>
        </w:rPr>
        <w:t>Manage SCCM ver. 2012</w:t>
      </w:r>
    </w:p>
    <w:p w14:paraId="08B6CB08" w14:textId="523445C1" w:rsidR="60E5492D" w:rsidRDefault="60E5492D" w:rsidP="60E5492D">
      <w:pPr>
        <w:pStyle w:val="Nadpis1"/>
        <w:rPr>
          <w:lang w:val="en-US"/>
        </w:rPr>
      </w:pPr>
    </w:p>
    <w:p w14:paraId="705FD9BD" w14:textId="6785F703" w:rsidR="60E5492D" w:rsidRDefault="60E5492D" w:rsidP="60E5492D">
      <w:pPr>
        <w:pStyle w:val="Nadpis1"/>
        <w:rPr>
          <w:lang w:val="en-US"/>
        </w:rPr>
      </w:pPr>
    </w:p>
    <w:p w14:paraId="7C3494C1" w14:textId="2BD72A0F" w:rsidR="60E5492D" w:rsidRDefault="60E5492D" w:rsidP="60E5492D">
      <w:pPr>
        <w:pStyle w:val="Nadpis1"/>
        <w:rPr>
          <w:lang w:val="en-US"/>
        </w:rPr>
      </w:pPr>
    </w:p>
    <w:p w14:paraId="48F18831" w14:textId="708066DD" w:rsidR="60E5492D" w:rsidRDefault="60E5492D" w:rsidP="60E5492D">
      <w:pPr>
        <w:pStyle w:val="Nadpis1"/>
        <w:rPr>
          <w:lang w:val="en-US"/>
        </w:rPr>
      </w:pPr>
    </w:p>
    <w:p w14:paraId="3184809E" w14:textId="798C5F59" w:rsidR="60E5492D" w:rsidRDefault="60E5492D" w:rsidP="60E5492D">
      <w:pPr>
        <w:pStyle w:val="Nadpis1"/>
        <w:rPr>
          <w:lang w:val="en-US"/>
        </w:rPr>
      </w:pPr>
    </w:p>
    <w:p w14:paraId="0B2C995A" w14:textId="433D0DCD" w:rsidR="60E5492D" w:rsidRDefault="60E5492D" w:rsidP="60E5492D">
      <w:pPr>
        <w:pStyle w:val="Nadpis1"/>
        <w:rPr>
          <w:lang w:val="en-US"/>
        </w:rPr>
      </w:pPr>
    </w:p>
    <w:p w14:paraId="113D1368" w14:textId="3F926329" w:rsidR="0070237E" w:rsidRPr="006279A1" w:rsidRDefault="002B1513" w:rsidP="00725CB5">
      <w:pPr>
        <w:pStyle w:val="Nadpis1"/>
        <w:rPr>
          <w:lang w:val="en-US"/>
        </w:rPr>
      </w:pPr>
      <w:r w:rsidRPr="006279A1">
        <w:rPr>
          <w:lang w:val="en-US"/>
        </w:rPr>
        <w:t>Education</w:t>
      </w:r>
    </w:p>
    <w:p w14:paraId="6F1E31C1" w14:textId="77777777" w:rsidR="0070237E" w:rsidRPr="006279A1" w:rsidRDefault="009B328B" w:rsidP="0070237E">
      <w:pPr>
        <w:pStyle w:val="Nadpis3"/>
        <w:rPr>
          <w:lang w:val="en-US"/>
        </w:rPr>
      </w:pPr>
      <w:r w:rsidRPr="006279A1">
        <w:rPr>
          <w:lang w:val="en-US"/>
        </w:rPr>
        <w:t>1.9.2012</w:t>
      </w:r>
      <w:r w:rsidR="0070237E" w:rsidRPr="006279A1">
        <w:rPr>
          <w:lang w:val="en-US" w:bidi="cs-CZ"/>
        </w:rPr>
        <w:t xml:space="preserve"> </w:t>
      </w:r>
      <w:r w:rsidRPr="006279A1">
        <w:rPr>
          <w:lang w:val="en-US" w:bidi="cs-CZ"/>
        </w:rPr>
        <w:t xml:space="preserve">- </w:t>
      </w:r>
      <w:r w:rsidRPr="006279A1">
        <w:rPr>
          <w:lang w:val="en-US"/>
        </w:rPr>
        <w:t>30.6.2016</w:t>
      </w:r>
    </w:p>
    <w:p w14:paraId="7467A30F" w14:textId="5F9FE3FC" w:rsidR="0070237E" w:rsidRPr="006279A1" w:rsidRDefault="002B1513" w:rsidP="00513EFC">
      <w:pPr>
        <w:pStyle w:val="Nadpis2"/>
        <w:rPr>
          <w:lang w:val="en-US"/>
        </w:rPr>
      </w:pPr>
      <w:r w:rsidRPr="006279A1">
        <w:rPr>
          <w:lang w:val="en-US"/>
        </w:rPr>
        <w:t>Operating Systems -</w:t>
      </w:r>
      <w:r w:rsidR="0095272C" w:rsidRPr="006279A1">
        <w:rPr>
          <w:lang w:val="en-US" w:bidi="cs-CZ"/>
        </w:rPr>
        <w:t xml:space="preserve"> / </w:t>
      </w:r>
      <w:bookmarkStart w:id="1" w:name="_Hlk531737412"/>
      <w:r w:rsidRPr="006279A1">
        <w:rPr>
          <w:rStyle w:val="Zdraznn"/>
          <w:lang w:val="en-US"/>
        </w:rPr>
        <w:t>Private</w:t>
      </w:r>
      <w:bookmarkEnd w:id="1"/>
      <w:r w:rsidRPr="006279A1">
        <w:rPr>
          <w:rStyle w:val="Zdraznn"/>
          <w:lang w:val="en-US"/>
        </w:rPr>
        <w:t xml:space="preserve"> High school of Information technology (</w:t>
      </w:r>
      <w:proofErr w:type="spellStart"/>
      <w:r w:rsidRPr="006279A1">
        <w:rPr>
          <w:rStyle w:val="Zdraznn"/>
          <w:lang w:val="en-US"/>
        </w:rPr>
        <w:t>SŠInfotech</w:t>
      </w:r>
      <w:proofErr w:type="spellEnd"/>
      <w:r w:rsidRPr="006279A1">
        <w:rPr>
          <w:rStyle w:val="Zdraznn"/>
          <w:lang w:val="en-US"/>
        </w:rPr>
        <w:t>)</w:t>
      </w:r>
      <w:r w:rsidR="009B328B" w:rsidRPr="006279A1">
        <w:rPr>
          <w:rStyle w:val="Zdraznn"/>
          <w:lang w:val="en-US"/>
        </w:rPr>
        <w:t xml:space="preserve"> – </w:t>
      </w:r>
      <w:proofErr w:type="spellStart"/>
      <w:r w:rsidR="009B328B" w:rsidRPr="006279A1">
        <w:rPr>
          <w:rStyle w:val="Zdraznn"/>
          <w:lang w:val="en-US"/>
        </w:rPr>
        <w:t>Frýdek-Místek</w:t>
      </w:r>
      <w:proofErr w:type="spellEnd"/>
      <w:r w:rsidR="009B328B" w:rsidRPr="006279A1">
        <w:rPr>
          <w:rStyle w:val="Zdraznn"/>
          <w:lang w:val="en-US"/>
        </w:rPr>
        <w:t xml:space="preserve"> - CZ</w:t>
      </w:r>
    </w:p>
    <w:p w14:paraId="46E770A8" w14:textId="0F82B8FE" w:rsidR="0070237E" w:rsidRPr="006279A1" w:rsidRDefault="002B1513" w:rsidP="0070237E">
      <w:pPr>
        <w:rPr>
          <w:lang w:val="en-US"/>
        </w:rPr>
      </w:pPr>
      <w:r w:rsidRPr="006279A1">
        <w:rPr>
          <w:lang w:val="en-US"/>
        </w:rPr>
        <w:t xml:space="preserve">During </w:t>
      </w:r>
      <w:r w:rsidR="006279A1">
        <w:rPr>
          <w:lang w:val="en-US"/>
        </w:rPr>
        <w:t>my stud</w:t>
      </w:r>
      <w:r w:rsidRPr="006279A1">
        <w:rPr>
          <w:lang w:val="en-US"/>
        </w:rPr>
        <w:t xml:space="preserve">y at high school, I finished these courses: </w:t>
      </w:r>
    </w:p>
    <w:p w14:paraId="37D9C0C3" w14:textId="77777777" w:rsidR="009B328B" w:rsidRPr="006279A1" w:rsidRDefault="60E5492D" w:rsidP="009B328B">
      <w:pPr>
        <w:pStyle w:val="Seznamsodrkami"/>
        <w:rPr>
          <w:lang w:val="en-US"/>
        </w:rPr>
      </w:pPr>
      <w:r w:rsidRPr="60E5492D">
        <w:rPr>
          <w:lang w:val="en-US"/>
        </w:rPr>
        <w:t>IT Essentials 5.0</w:t>
      </w:r>
    </w:p>
    <w:p w14:paraId="37C4C99D" w14:textId="77777777" w:rsidR="009B328B" w:rsidRPr="006279A1" w:rsidRDefault="60E5492D" w:rsidP="009B328B">
      <w:pPr>
        <w:pStyle w:val="Seznamsodrkami"/>
        <w:rPr>
          <w:lang w:val="en-US"/>
        </w:rPr>
      </w:pPr>
      <w:r w:rsidRPr="60E5492D">
        <w:rPr>
          <w:lang w:val="en-US"/>
        </w:rPr>
        <w:t>CCNA1 – Cisco Exploration: Network Fundamentals</w:t>
      </w:r>
    </w:p>
    <w:p w14:paraId="13775E89" w14:textId="2C3DFB2E" w:rsidR="009B328B" w:rsidRDefault="60E5492D" w:rsidP="009B328B">
      <w:pPr>
        <w:pStyle w:val="Seznamsodrkami"/>
        <w:rPr>
          <w:lang w:val="en-US"/>
        </w:rPr>
      </w:pPr>
      <w:r w:rsidRPr="60E5492D">
        <w:rPr>
          <w:lang w:val="en-US"/>
        </w:rPr>
        <w:t>CCNA2 – Routing and Switching Essentials</w:t>
      </w:r>
    </w:p>
    <w:p w14:paraId="06D00D5D" w14:textId="34E5778A" w:rsidR="60E5492D" w:rsidRDefault="60E5492D" w:rsidP="60E5492D">
      <w:pPr>
        <w:pStyle w:val="Seznamsodrkami"/>
        <w:rPr>
          <w:lang w:val="en-US"/>
        </w:rPr>
      </w:pPr>
      <w:r w:rsidRPr="60E5492D">
        <w:rPr>
          <w:lang w:val="en-US"/>
        </w:rPr>
        <w:t>GOC175 – Windows Server 2016/2012 - Security</w:t>
      </w:r>
    </w:p>
    <w:p w14:paraId="60D9E694" w14:textId="226FB7ED" w:rsidR="00046823" w:rsidRDefault="00046823" w:rsidP="00046823">
      <w:pPr>
        <w:pStyle w:val="Seznamsodrkami"/>
        <w:numPr>
          <w:ilvl w:val="0"/>
          <w:numId w:val="0"/>
        </w:numPr>
        <w:ind w:left="360" w:hanging="360"/>
        <w:rPr>
          <w:lang w:val="en-US"/>
        </w:rPr>
      </w:pPr>
    </w:p>
    <w:p w14:paraId="3082E47F" w14:textId="1BEB7117" w:rsidR="00046823" w:rsidRDefault="00046823" w:rsidP="00046823">
      <w:pPr>
        <w:pStyle w:val="Nadpis2"/>
        <w:rPr>
          <w:rStyle w:val="Zdraznn"/>
          <w:lang w:val="en-US"/>
        </w:rPr>
      </w:pPr>
      <w:r>
        <w:rPr>
          <w:rStyle w:val="Zdraznn"/>
          <w:lang w:val="en-US"/>
        </w:rPr>
        <w:t>Languages</w:t>
      </w:r>
    </w:p>
    <w:p w14:paraId="325E31DC" w14:textId="26757266" w:rsidR="00046823" w:rsidRDefault="60E5492D" w:rsidP="00046823">
      <w:pPr>
        <w:pStyle w:val="Seznamsodrkami"/>
        <w:rPr>
          <w:lang w:val="en-US"/>
        </w:rPr>
      </w:pPr>
      <w:r w:rsidRPr="60E5492D">
        <w:rPr>
          <w:lang w:val="en-US"/>
        </w:rPr>
        <w:t>Czech – Native speaker</w:t>
      </w:r>
    </w:p>
    <w:p w14:paraId="05ED325B" w14:textId="37ABBBB9" w:rsidR="00046823" w:rsidRPr="006279A1" w:rsidRDefault="60E5492D" w:rsidP="00046823">
      <w:pPr>
        <w:pStyle w:val="Seznamsodrkami"/>
        <w:rPr>
          <w:lang w:val="en-US"/>
        </w:rPr>
      </w:pPr>
      <w:r w:rsidRPr="60E5492D">
        <w:rPr>
          <w:lang w:val="en-US"/>
        </w:rPr>
        <w:t>English - Active</w:t>
      </w:r>
    </w:p>
    <w:p w14:paraId="32EFB1C0" w14:textId="1DB456B9" w:rsidR="00046823" w:rsidRDefault="00046823" w:rsidP="00046823">
      <w:pPr>
        <w:pStyle w:val="Seznamsodrkami"/>
        <w:numPr>
          <w:ilvl w:val="0"/>
          <w:numId w:val="0"/>
        </w:numPr>
        <w:ind w:left="360" w:hanging="360"/>
        <w:rPr>
          <w:lang w:val="en-US"/>
        </w:rPr>
      </w:pPr>
    </w:p>
    <w:p w14:paraId="1BF90A76" w14:textId="77BD3C19" w:rsidR="00AA13AB" w:rsidRDefault="00AA13AB" w:rsidP="00AA13AB">
      <w:pPr>
        <w:pStyle w:val="Nadpis2"/>
        <w:rPr>
          <w:rStyle w:val="Zdraznn"/>
          <w:lang w:val="en-US"/>
        </w:rPr>
      </w:pPr>
      <w:r>
        <w:rPr>
          <w:rStyle w:val="Zdraznn"/>
          <w:lang w:val="en-US"/>
        </w:rPr>
        <w:t>Other</w:t>
      </w:r>
    </w:p>
    <w:p w14:paraId="31B77B83" w14:textId="4D06573B" w:rsidR="00AA13AB" w:rsidRDefault="60E5492D" w:rsidP="00AA13AB">
      <w:pPr>
        <w:pStyle w:val="Seznamsodrkami"/>
        <w:rPr>
          <w:rStyle w:val="Zdraznn"/>
          <w:lang w:val="en-US"/>
        </w:rPr>
      </w:pPr>
      <w:r w:rsidRPr="60E5492D">
        <w:rPr>
          <w:rStyle w:val="Zdraznn"/>
          <w:lang w:val="en-US"/>
        </w:rPr>
        <w:t xml:space="preserve">Driving license B </w:t>
      </w:r>
    </w:p>
    <w:p w14:paraId="2A6FBED7" w14:textId="77777777" w:rsidR="00AA13AB" w:rsidRPr="006279A1" w:rsidRDefault="00AA13AB" w:rsidP="00046823">
      <w:pPr>
        <w:pStyle w:val="Seznamsodrkami"/>
        <w:numPr>
          <w:ilvl w:val="0"/>
          <w:numId w:val="0"/>
        </w:numPr>
        <w:ind w:left="360" w:hanging="360"/>
        <w:rPr>
          <w:lang w:val="en-US"/>
        </w:rPr>
      </w:pPr>
    </w:p>
    <w:p w14:paraId="6FF56076" w14:textId="3E3E2C14" w:rsidR="00434074" w:rsidRPr="006279A1" w:rsidRDefault="002B1513" w:rsidP="00434074">
      <w:pPr>
        <w:pStyle w:val="Nadpis1"/>
        <w:rPr>
          <w:lang w:val="en-US"/>
        </w:rPr>
      </w:pPr>
      <w:r w:rsidRPr="006279A1">
        <w:rPr>
          <w:lang w:val="en-US"/>
        </w:rPr>
        <w:t>Activities</w:t>
      </w:r>
    </w:p>
    <w:p w14:paraId="033D6BD4" w14:textId="04F3FA90" w:rsidR="00C16B77" w:rsidRPr="006279A1" w:rsidRDefault="002B1513" w:rsidP="00C16B77">
      <w:pPr>
        <w:rPr>
          <w:lang w:val="en-US"/>
        </w:rPr>
      </w:pPr>
      <w:r w:rsidRPr="006279A1">
        <w:rPr>
          <w:lang w:val="en-US"/>
        </w:rPr>
        <w:t>My sports hobbies are skiing, swimming, paddling.</w:t>
      </w:r>
      <w:r w:rsidRPr="006279A1">
        <w:rPr>
          <w:lang w:val="en-US"/>
        </w:rPr>
        <w:br/>
      </w:r>
      <w:r w:rsidR="00140D6A" w:rsidRPr="006279A1">
        <w:rPr>
          <w:lang w:val="en-US"/>
        </w:rPr>
        <w:t>My other hobbies are Cars, Motorbikes, Airplanes.</w:t>
      </w:r>
      <w:r w:rsidR="00C16B77" w:rsidRPr="006279A1">
        <w:rPr>
          <w:lang w:val="en-US"/>
        </w:rPr>
        <w:br/>
      </w:r>
      <w:r w:rsidR="00140D6A" w:rsidRPr="006279A1">
        <w:rPr>
          <w:lang w:val="en-US"/>
        </w:rPr>
        <w:t>My main hobby is IT and all around it.</w:t>
      </w:r>
      <w:r w:rsidR="00C16B77" w:rsidRPr="006279A1">
        <w:rPr>
          <w:lang w:val="en-US"/>
        </w:rPr>
        <w:t xml:space="preserve"> </w:t>
      </w:r>
    </w:p>
    <w:sectPr w:rsidR="00C16B77" w:rsidRPr="006279A1" w:rsidSect="0053202B">
      <w:footerReference w:type="default" r:id="rId10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D3A68" w14:textId="77777777" w:rsidR="00F31DBA" w:rsidRDefault="00F31DBA" w:rsidP="00725803">
      <w:pPr>
        <w:spacing w:after="0"/>
      </w:pPr>
      <w:r>
        <w:separator/>
      </w:r>
    </w:p>
  </w:endnote>
  <w:endnote w:type="continuationSeparator" w:id="0">
    <w:p w14:paraId="650E8166" w14:textId="77777777" w:rsidR="00F31DBA" w:rsidRDefault="00F31DBA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D73D11" w14:textId="77777777" w:rsidR="005A4A49" w:rsidRDefault="005A4A49">
        <w:pPr>
          <w:pStyle w:val="Zpat"/>
        </w:pPr>
        <w:r>
          <w:rPr>
            <w:lang w:bidi="cs-CZ"/>
          </w:rPr>
          <w:fldChar w:fldCharType="begin"/>
        </w:r>
        <w:r>
          <w:rPr>
            <w:lang w:bidi="cs-CZ"/>
          </w:rPr>
          <w:instrText xml:space="preserve"> PAGE   \* MERGEFORMAT </w:instrText>
        </w:r>
        <w:r>
          <w:rPr>
            <w:lang w:bidi="cs-CZ"/>
          </w:rPr>
          <w:fldChar w:fldCharType="separate"/>
        </w:r>
        <w:r w:rsidR="00BC7376">
          <w:rPr>
            <w:noProof/>
            <w:lang w:bidi="cs-CZ"/>
          </w:rPr>
          <w:t>2</w:t>
        </w:r>
        <w:r>
          <w:rPr>
            <w:noProof/>
            <w:lang w:bidi="cs-CZ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A22C0" w14:textId="77777777" w:rsidR="00F31DBA" w:rsidRDefault="00F31DBA" w:rsidP="00725803">
      <w:pPr>
        <w:spacing w:after="0"/>
      </w:pPr>
      <w:r>
        <w:separator/>
      </w:r>
    </w:p>
  </w:footnote>
  <w:footnote w:type="continuationSeparator" w:id="0">
    <w:p w14:paraId="3EC67790" w14:textId="77777777" w:rsidR="00F31DBA" w:rsidRDefault="00F31DBA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slovanseznam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slovanseznam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Seznamsodrka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Seznamsodrka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A27BF4"/>
    <w:multiLevelType w:val="hybridMultilevel"/>
    <w:tmpl w:val="A53A4FA4"/>
    <w:lvl w:ilvl="0" w:tplc="D6645E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Seznamsodrkami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slovanseznam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BA"/>
    <w:rsid w:val="00025E77"/>
    <w:rsid w:val="00027312"/>
    <w:rsid w:val="00046823"/>
    <w:rsid w:val="000645F2"/>
    <w:rsid w:val="00074564"/>
    <w:rsid w:val="00082F03"/>
    <w:rsid w:val="000835A0"/>
    <w:rsid w:val="000934A2"/>
    <w:rsid w:val="00107993"/>
    <w:rsid w:val="00140D6A"/>
    <w:rsid w:val="001B0955"/>
    <w:rsid w:val="001F629E"/>
    <w:rsid w:val="00227784"/>
    <w:rsid w:val="0023705D"/>
    <w:rsid w:val="00250A31"/>
    <w:rsid w:val="00251C13"/>
    <w:rsid w:val="002922D0"/>
    <w:rsid w:val="002B1513"/>
    <w:rsid w:val="00340B03"/>
    <w:rsid w:val="00380AE7"/>
    <w:rsid w:val="003A03C6"/>
    <w:rsid w:val="003A6943"/>
    <w:rsid w:val="003C3FA5"/>
    <w:rsid w:val="003E56B4"/>
    <w:rsid w:val="00410BA2"/>
    <w:rsid w:val="0042051A"/>
    <w:rsid w:val="00434074"/>
    <w:rsid w:val="00450BD5"/>
    <w:rsid w:val="00463C3B"/>
    <w:rsid w:val="004937AE"/>
    <w:rsid w:val="004C2C80"/>
    <w:rsid w:val="004E2970"/>
    <w:rsid w:val="005026DD"/>
    <w:rsid w:val="00513EFC"/>
    <w:rsid w:val="0052113B"/>
    <w:rsid w:val="0053202B"/>
    <w:rsid w:val="00557FE3"/>
    <w:rsid w:val="00564951"/>
    <w:rsid w:val="00573BF9"/>
    <w:rsid w:val="005A4A49"/>
    <w:rsid w:val="005B1D68"/>
    <w:rsid w:val="00611B37"/>
    <w:rsid w:val="006252B4"/>
    <w:rsid w:val="006279A1"/>
    <w:rsid w:val="00646BA2"/>
    <w:rsid w:val="00664231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D74F0"/>
    <w:rsid w:val="00857E4D"/>
    <w:rsid w:val="00857E6B"/>
    <w:rsid w:val="008968C4"/>
    <w:rsid w:val="008D7C1C"/>
    <w:rsid w:val="0092291B"/>
    <w:rsid w:val="00925B9B"/>
    <w:rsid w:val="00932D92"/>
    <w:rsid w:val="0095272C"/>
    <w:rsid w:val="00972024"/>
    <w:rsid w:val="009B328B"/>
    <w:rsid w:val="009F04D2"/>
    <w:rsid w:val="009F2BA7"/>
    <w:rsid w:val="009F6DA0"/>
    <w:rsid w:val="00A01182"/>
    <w:rsid w:val="00AA13AB"/>
    <w:rsid w:val="00AD13CB"/>
    <w:rsid w:val="00AD3FD8"/>
    <w:rsid w:val="00B05933"/>
    <w:rsid w:val="00B370A8"/>
    <w:rsid w:val="00B9006A"/>
    <w:rsid w:val="00BC7376"/>
    <w:rsid w:val="00BD669A"/>
    <w:rsid w:val="00C13F2B"/>
    <w:rsid w:val="00C16B77"/>
    <w:rsid w:val="00C43D65"/>
    <w:rsid w:val="00C84833"/>
    <w:rsid w:val="00C9044F"/>
    <w:rsid w:val="00D2420D"/>
    <w:rsid w:val="00D30382"/>
    <w:rsid w:val="00D413F9"/>
    <w:rsid w:val="00D44E50"/>
    <w:rsid w:val="00D737B3"/>
    <w:rsid w:val="00D90060"/>
    <w:rsid w:val="00D92B95"/>
    <w:rsid w:val="00DB2075"/>
    <w:rsid w:val="00E03F71"/>
    <w:rsid w:val="00E05138"/>
    <w:rsid w:val="00E154B5"/>
    <w:rsid w:val="00E232F0"/>
    <w:rsid w:val="00E52791"/>
    <w:rsid w:val="00E747A9"/>
    <w:rsid w:val="00E83195"/>
    <w:rsid w:val="00EF5BB9"/>
    <w:rsid w:val="00F00A4F"/>
    <w:rsid w:val="00F24C36"/>
    <w:rsid w:val="00F31DBA"/>
    <w:rsid w:val="00F33CD8"/>
    <w:rsid w:val="00F816D6"/>
    <w:rsid w:val="00FD1DE2"/>
    <w:rsid w:val="60E5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8F1D7F1"/>
  <w15:chartTrackingRefBased/>
  <w15:docId w15:val="{6284426A-D9B3-47E6-A26B-7B552AE6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cs-CZ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E2970"/>
  </w:style>
  <w:style w:type="paragraph" w:styleId="Nadpis1">
    <w:name w:val="heading 1"/>
    <w:basedOn w:val="Normln"/>
    <w:link w:val="Nadpis1Char"/>
    <w:uiPriority w:val="9"/>
    <w:qFormat/>
    <w:rsid w:val="004C2C80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styleId="Nadpis2">
    <w:name w:val="heading 2"/>
    <w:basedOn w:val="Normln"/>
    <w:link w:val="Nadpis2Char"/>
    <w:uiPriority w:val="9"/>
    <w:unhideWhenUsed/>
    <w:qFormat/>
    <w:rsid w:val="00664231"/>
    <w:pPr>
      <w:keepNext/>
      <w:keepLines/>
      <w:spacing w:after="40"/>
      <w:contextualSpacing/>
      <w:outlineLvl w:val="1"/>
    </w:pPr>
    <w:rPr>
      <w:rFonts w:ascii="Times New Roman" w:eastAsiaTheme="majorEastAsia" w:hAnsi="Times New Roman" w:cstheme="majorBidi"/>
      <w:b/>
      <w:color w:val="007FAB" w:themeColor="accent1"/>
      <w:sz w:val="32"/>
      <w:szCs w:val="26"/>
    </w:rPr>
  </w:style>
  <w:style w:type="paragraph" w:styleId="Nadpis3">
    <w:name w:val="heading 3"/>
    <w:basedOn w:val="Normln"/>
    <w:link w:val="Nadpis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80AE7"/>
    <w:pPr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380AE7"/>
  </w:style>
  <w:style w:type="paragraph" w:styleId="Zpat">
    <w:name w:val="footer"/>
    <w:basedOn w:val="Normln"/>
    <w:link w:val="ZpatChar"/>
    <w:uiPriority w:val="99"/>
    <w:unhideWhenUsed/>
    <w:rsid w:val="00380AE7"/>
    <w:pPr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380AE7"/>
  </w:style>
  <w:style w:type="character" w:customStyle="1" w:styleId="Nadpis1Char">
    <w:name w:val="Nadpis 1 Char"/>
    <w:basedOn w:val="Standardnpsmoodstavce"/>
    <w:link w:val="Nadpis1"/>
    <w:uiPriority w:val="9"/>
    <w:rsid w:val="004C2C80"/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styleId="Seznamsodrkami">
    <w:name w:val="List Bullet"/>
    <w:basedOn w:val="Normln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Mkatabulky">
    <w:name w:val="Table Grid"/>
    <w:basedOn w:val="Normlntabulka"/>
    <w:uiPriority w:val="39"/>
    <w:rsid w:val="005B1D68"/>
    <w:pPr>
      <w:spacing w:after="0"/>
    </w:pPr>
    <w:tblPr/>
  </w:style>
  <w:style w:type="paragraph" w:styleId="Seznamsodrkami2">
    <w:name w:val="List Bullet 2"/>
    <w:basedOn w:val="Normln"/>
    <w:uiPriority w:val="99"/>
    <w:semiHidden/>
    <w:unhideWhenUsed/>
    <w:rsid w:val="00573BF9"/>
    <w:p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573BF9"/>
    <w:pPr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64231"/>
    <w:rPr>
      <w:rFonts w:ascii="Times New Roman" w:eastAsiaTheme="majorEastAsia" w:hAnsi="Times New Roman" w:cstheme="majorBidi"/>
      <w:b/>
      <w:color w:val="007FAB" w:themeColor="accent1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2113B"/>
    <w:rPr>
      <w:rFonts w:eastAsiaTheme="majorEastAsia" w:cstheme="majorBidi"/>
      <w:caps/>
      <w:szCs w:val="24"/>
    </w:rPr>
  </w:style>
  <w:style w:type="paragraph" w:styleId="Nzev">
    <w:name w:val="Title"/>
    <w:basedOn w:val="Normln"/>
    <w:link w:val="NzevChar"/>
    <w:uiPriority w:val="1"/>
    <w:qFormat/>
    <w:rsid w:val="004C2C80"/>
    <w:pPr>
      <w:spacing w:after="0" w:line="216" w:lineRule="auto"/>
      <w:contextualSpacing/>
    </w:pPr>
    <w:rPr>
      <w:rFonts w:ascii="Times New Roman" w:eastAsiaTheme="majorEastAsia" w:hAnsi="Times New Roman" w:cstheme="majorBidi"/>
      <w:b/>
      <w:color w:val="262626" w:themeColor="text1" w:themeTint="D9"/>
      <w:kern w:val="28"/>
      <w:sz w:val="70"/>
      <w:szCs w:val="56"/>
    </w:rPr>
  </w:style>
  <w:style w:type="character" w:customStyle="1" w:styleId="NzevChar">
    <w:name w:val="Název Char"/>
    <w:basedOn w:val="Standardnpsmoodstavce"/>
    <w:link w:val="Nzev"/>
    <w:uiPriority w:val="1"/>
    <w:rsid w:val="004C2C80"/>
    <w:rPr>
      <w:rFonts w:ascii="Times New Roman" w:eastAsiaTheme="majorEastAsia" w:hAnsi="Times New Roman" w:cstheme="majorBidi"/>
      <w:b/>
      <w:color w:val="262626" w:themeColor="text1" w:themeTint="D9"/>
      <w:kern w:val="28"/>
      <w:sz w:val="70"/>
      <w:szCs w:val="56"/>
    </w:rPr>
  </w:style>
  <w:style w:type="paragraph" w:customStyle="1" w:styleId="Kontaktndaje">
    <w:name w:val="Kontaktní údaje"/>
    <w:basedOn w:val="Normln"/>
    <w:uiPriority w:val="3"/>
    <w:qFormat/>
    <w:rsid w:val="004E2970"/>
    <w:pPr>
      <w:spacing w:before="40" w:after="0"/>
      <w:contextualSpacing/>
      <w:jc w:val="right"/>
    </w:pPr>
  </w:style>
  <w:style w:type="character" w:styleId="Zstupntext">
    <w:name w:val="Placeholder Text"/>
    <w:basedOn w:val="Standardnpsmoodstavce"/>
    <w:uiPriority w:val="99"/>
    <w:semiHidden/>
    <w:rsid w:val="00BD669A"/>
    <w:rPr>
      <w:color w:val="595959" w:themeColor="text1" w:themeTint="A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slovanseznam">
    <w:name w:val="List Number"/>
    <w:basedOn w:val="Normln"/>
    <w:uiPriority w:val="11"/>
    <w:qFormat/>
    <w:rsid w:val="00BC7376"/>
    <w:pPr>
      <w:numPr>
        <w:numId w:val="6"/>
      </w:numPr>
      <w:contextualSpacing/>
    </w:pPr>
  </w:style>
  <w:style w:type="character" w:styleId="Zdraznn">
    <w:name w:val="Emphasis"/>
    <w:basedOn w:val="Standardnpsmoodstavce"/>
    <w:uiPriority w:val="20"/>
    <w:qFormat/>
    <w:rsid w:val="00664231"/>
    <w:rPr>
      <w:rFonts w:ascii="Times New Roman" w:hAnsi="Times New Roman"/>
      <w:b w:val="0"/>
      <w:i w:val="0"/>
      <w:iCs/>
      <w:color w:val="595959" w:themeColor="text1" w:themeTint="A6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Podnadpis">
    <w:name w:val="Subtitle"/>
    <w:basedOn w:val="Normln"/>
    <w:link w:val="Podnadpis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PodnadpisChar">
    <w:name w:val="Podnadpis Char"/>
    <w:basedOn w:val="Standardnpsmoodstavce"/>
    <w:link w:val="Podnadpis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Nzevknihy">
    <w:name w:val="Book Title"/>
    <w:basedOn w:val="Standardnpsmoodstavce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Odkazintenzivn">
    <w:name w:val="Intense Reference"/>
    <w:basedOn w:val="Standardnpsmoodstavce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2922D0"/>
    <w:rPr>
      <w:i/>
      <w:iCs/>
      <w:color w:val="007FAB" w:themeColor="accent1"/>
    </w:rPr>
  </w:style>
  <w:style w:type="paragraph" w:styleId="Citt">
    <w:name w:val="Quote"/>
    <w:basedOn w:val="Normln"/>
    <w:next w:val="Normln"/>
    <w:link w:val="Citt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22D0"/>
    <w:rPr>
      <w:rFonts w:ascii="Segoe UI" w:hAnsi="Segoe UI" w:cs="Segoe UI"/>
      <w:szCs w:val="18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2922D0"/>
    <w:rPr>
      <w:szCs w:val="16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2922D0"/>
    <w:rPr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2922D0"/>
    <w:rPr>
      <w:sz w:val="22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922D0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922D0"/>
    <w:rPr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922D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922D0"/>
    <w:rPr>
      <w:b/>
      <w:bCs/>
      <w:szCs w:val="20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2922D0"/>
    <w:rPr>
      <w:rFonts w:ascii="Segoe UI" w:hAnsi="Segoe UI" w:cs="Segoe UI"/>
      <w:szCs w:val="16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2922D0"/>
    <w:rPr>
      <w:szCs w:val="20"/>
    </w:rPr>
  </w:style>
  <w:style w:type="paragraph" w:styleId="Zptenadresanaoblku">
    <w:name w:val="envelope return"/>
    <w:basedOn w:val="Normln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922D0"/>
    <w:rPr>
      <w:szCs w:val="20"/>
    </w:rPr>
  </w:style>
  <w:style w:type="character" w:styleId="KdHTML">
    <w:name w:val="HTML Code"/>
    <w:basedOn w:val="Standardnpsmoodstavce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KlvesniceHTML">
    <w:name w:val="HTML Keyboard"/>
    <w:basedOn w:val="Standardnpsmoodstavce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922D0"/>
    <w:rPr>
      <w:rFonts w:ascii="Consolas" w:hAnsi="Consolas"/>
      <w:szCs w:val="20"/>
    </w:rPr>
  </w:style>
  <w:style w:type="character" w:styleId="PsacstrojHTML">
    <w:name w:val="HTML Typewriter"/>
    <w:basedOn w:val="Standardnpsmoodstavce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makra">
    <w:name w:val="macro"/>
    <w:link w:val="Textmakra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2922D0"/>
    <w:rPr>
      <w:rFonts w:ascii="Consolas" w:hAnsi="Consolas"/>
      <w:szCs w:val="20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2922D0"/>
    <w:rPr>
      <w:rFonts w:ascii="Consolas" w:hAnsi="Consolas"/>
      <w:szCs w:val="21"/>
    </w:rPr>
  </w:style>
  <w:style w:type="paragraph" w:styleId="Bibliografie">
    <w:name w:val="Bibliography"/>
    <w:basedOn w:val="Normln"/>
    <w:next w:val="Normln"/>
    <w:uiPriority w:val="37"/>
    <w:semiHidden/>
    <w:unhideWhenUsed/>
    <w:rsid w:val="006C47D8"/>
  </w:style>
  <w:style w:type="paragraph" w:styleId="Textvbloku">
    <w:name w:val="Block Text"/>
    <w:basedOn w:val="Normln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6C47D8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6C47D8"/>
  </w:style>
  <w:style w:type="paragraph" w:styleId="Zkladntext2">
    <w:name w:val="Body Text 2"/>
    <w:basedOn w:val="Normln"/>
    <w:link w:val="Zkladn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6C47D8"/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6C47D8"/>
    <w:pPr>
      <w:spacing w:after="26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6C47D8"/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6C47D8"/>
    <w:pPr>
      <w:spacing w:after="120"/>
      <w:ind w:left="360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6C47D8"/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6C47D8"/>
    <w:pPr>
      <w:spacing w:after="260"/>
      <w:ind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6C47D8"/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6C47D8"/>
  </w:style>
  <w:style w:type="paragraph" w:styleId="Zvr">
    <w:name w:val="Closing"/>
    <w:basedOn w:val="Normln"/>
    <w:link w:val="ZvrChar"/>
    <w:uiPriority w:val="99"/>
    <w:semiHidden/>
    <w:unhideWhenUsed/>
    <w:rsid w:val="006C47D8"/>
    <w:pPr>
      <w:spacing w:after="0"/>
      <w:ind w:left="4320"/>
    </w:pPr>
  </w:style>
  <w:style w:type="character" w:customStyle="1" w:styleId="ZvrChar">
    <w:name w:val="Závěr Char"/>
    <w:basedOn w:val="Standardnpsmoodstavce"/>
    <w:link w:val="Zvr"/>
    <w:uiPriority w:val="99"/>
    <w:semiHidden/>
    <w:rsid w:val="006C47D8"/>
  </w:style>
  <w:style w:type="table" w:styleId="Barevnmka">
    <w:name w:val="Colorful Grid"/>
    <w:basedOn w:val="Normlntabulka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Barevnmkazvraznn2">
    <w:name w:val="Colorful Grid Accent 2"/>
    <w:basedOn w:val="Normlntabulka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Barevnmkazvraznn3">
    <w:name w:val="Colorful Grid Accent 3"/>
    <w:basedOn w:val="Normlntabulka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Barevnmkazvraznn4">
    <w:name w:val="Colorful Grid Accent 4"/>
    <w:basedOn w:val="Normlntabulka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Barevnmkazvraznn5">
    <w:name w:val="Colorful Grid Accent 5"/>
    <w:basedOn w:val="Normlntabulka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Barevnmkazvraznn6">
    <w:name w:val="Colorful Grid Accent 6"/>
    <w:basedOn w:val="Normlntabulka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Barevnseznam">
    <w:name w:val="Colorful List"/>
    <w:basedOn w:val="Normlntabulka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Barevnseznamzvraznn2">
    <w:name w:val="Colorful List Accent 2"/>
    <w:basedOn w:val="Normlntabulka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Barevnseznamzvraznn3">
    <w:name w:val="Colorful List Accent 3"/>
    <w:basedOn w:val="Normlntabulka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Barevnseznamzvraznn4">
    <w:name w:val="Colorful List Accent 4"/>
    <w:basedOn w:val="Normlntabulka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Barevnseznamzvraznn5">
    <w:name w:val="Colorful List Accent 5"/>
    <w:basedOn w:val="Normlntabulka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Barevnseznamzvraznn6">
    <w:name w:val="Colorful List Accent 6"/>
    <w:basedOn w:val="Normlntabulka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Barevnstnovn">
    <w:name w:val="Colorful Shading"/>
    <w:basedOn w:val="Normlntabulka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mavseznam">
    <w:name w:val="Dark List"/>
    <w:basedOn w:val="Normlntabulka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Tmavseznamzvraznn2">
    <w:name w:val="Dark List Accent 2"/>
    <w:basedOn w:val="Normlntabulka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Tmavseznamzvraznn3">
    <w:name w:val="Dark List Accent 3"/>
    <w:basedOn w:val="Normlntabulka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Tmavseznamzvraznn4">
    <w:name w:val="Dark List Accent 4"/>
    <w:basedOn w:val="Normlntabulka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Tmavseznamzvraznn5">
    <w:name w:val="Dark List Accent 5"/>
    <w:basedOn w:val="Normlntabulka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Tmavseznamzvraznn6">
    <w:name w:val="Dark List Accent 6"/>
    <w:basedOn w:val="Normlntabulka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6C47D8"/>
  </w:style>
  <w:style w:type="character" w:customStyle="1" w:styleId="DatumChar">
    <w:name w:val="Datum Char"/>
    <w:basedOn w:val="Standardnpsmoodstavce"/>
    <w:link w:val="Datum"/>
    <w:uiPriority w:val="99"/>
    <w:semiHidden/>
    <w:rsid w:val="006C47D8"/>
  </w:style>
  <w:style w:type="paragraph" w:styleId="Podpise-mailu">
    <w:name w:val="E-mail Signature"/>
    <w:basedOn w:val="Normln"/>
    <w:link w:val="Podpise-mailuChar"/>
    <w:uiPriority w:val="99"/>
    <w:semiHidden/>
    <w:unhideWhenUsed/>
    <w:rsid w:val="006C47D8"/>
    <w:pPr>
      <w:spacing w:after="0"/>
    </w:pPr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6C47D8"/>
  </w:style>
  <w:style w:type="character" w:styleId="Odkaznavysvtlivky">
    <w:name w:val="endnote reference"/>
    <w:basedOn w:val="Standardnpsmoodstavce"/>
    <w:uiPriority w:val="99"/>
    <w:semiHidden/>
    <w:unhideWhenUsed/>
    <w:rsid w:val="006C47D8"/>
    <w:rPr>
      <w:vertAlign w:val="superscript"/>
    </w:rPr>
  </w:style>
  <w:style w:type="paragraph" w:styleId="Adresanaoblku">
    <w:name w:val="envelope address"/>
    <w:basedOn w:val="Normln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Znakapoznpodarou">
    <w:name w:val="footnote reference"/>
    <w:basedOn w:val="Standardnpsmoodstavce"/>
    <w:uiPriority w:val="99"/>
    <w:semiHidden/>
    <w:unhideWhenUsed/>
    <w:rsid w:val="006C47D8"/>
    <w:rPr>
      <w:vertAlign w:val="superscript"/>
    </w:rPr>
  </w:style>
  <w:style w:type="table" w:styleId="Svtltabulkasmkou1">
    <w:name w:val="Grid Table 1 Light"/>
    <w:basedOn w:val="Normlntabulka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1">
    <w:name w:val="Grid Table 1 Light Accent 1"/>
    <w:basedOn w:val="Normlntabulka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2">
    <w:name w:val="Grid Table 1 Light Accent 2"/>
    <w:basedOn w:val="Normlntabulka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3">
    <w:name w:val="Grid Table 1 Light Accent 3"/>
    <w:basedOn w:val="Normlntabulka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4">
    <w:name w:val="Grid Table 1 Light Accent 4"/>
    <w:basedOn w:val="Normlntabulka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6">
    <w:name w:val="Grid Table 1 Light Accent 6"/>
    <w:basedOn w:val="Normlntabulka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">
    <w:name w:val="Grid Table 2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ulkasmkou2zvraznn2">
    <w:name w:val="Grid Table 2 Accent 2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ulkasmkou2zvraznn3">
    <w:name w:val="Grid Table 2 Accent 3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ulkasmkou2zvraznn4">
    <w:name w:val="Grid Table 2 Accent 4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ulkasmkou2zvraznn5">
    <w:name w:val="Grid Table 2 Accent 5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ulkasmkou2zvraznn6">
    <w:name w:val="Grid Table 2 Accent 6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ulkasmkou3">
    <w:name w:val="Grid Table 3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lkasmkou3zvraznn1">
    <w:name w:val="Grid Table 3 Accent 1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ulkasmkou3zvraznn2">
    <w:name w:val="Grid Table 3 Accent 2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ulkasmkou3zvraznn3">
    <w:name w:val="Grid Table 3 Accent 3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ulkasmkou3zvraznn4">
    <w:name w:val="Grid Table 3 Accent 4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ulkasmkou3zvraznn5">
    <w:name w:val="Grid Table 3 Accent 5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ulkasmkou3zvraznn6">
    <w:name w:val="Grid Table 3 Accent 6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ulkasmkou4">
    <w:name w:val="Grid Table 4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4zvraznn1">
    <w:name w:val="Grid Table 4 Accent 1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ulkasmkou4zvraznn2">
    <w:name w:val="Grid Table 4 Accent 2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ulkasmkou4zvraznn3">
    <w:name w:val="Grid Table 4 Accent 3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ulkasmkou4zvraznn4">
    <w:name w:val="Grid Table 4 Accent 4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ulkasmkou4zvraznn5">
    <w:name w:val="Grid Table 4 Accent 5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ulkasmkou4zvraznn6">
    <w:name w:val="Grid Table 4 Accent 6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mavtabulkasmkou5zvraznn1">
    <w:name w:val="Grid Table 5 Dark Accent 1"/>
    <w:basedOn w:val="Normlntabulka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mavtabulkasmkou5zvraznn2">
    <w:name w:val="Grid Table 5 Dark Accent 2"/>
    <w:basedOn w:val="Normlntabulka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mavtabulkasmkou5zvraznn3">
    <w:name w:val="Grid Table 5 Dark Accent 3"/>
    <w:basedOn w:val="Normlntabulka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mavtabulkasmkou5zvraznn4">
    <w:name w:val="Grid Table 5 Dark Accent 4"/>
    <w:basedOn w:val="Normlntabulka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mavtabulkasmkou5zvraznn5">
    <w:name w:val="Grid Table 5 Dark Accent 5"/>
    <w:basedOn w:val="Normlntabulka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mavtabulkasmkou5zvraznn6">
    <w:name w:val="Grid Table 5 Dark Accent 6"/>
    <w:basedOn w:val="Normlntabulka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Barevntabulkasmkou6">
    <w:name w:val="Grid Table 6 Colorful"/>
    <w:basedOn w:val="Normlntabulka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mkou6zvraznn1">
    <w:name w:val="Grid Table 6 Colorful Accent 1"/>
    <w:basedOn w:val="Normlntabulka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Barevntabulkasmkou6zvraznn2">
    <w:name w:val="Grid Table 6 Colorful Accent 2"/>
    <w:basedOn w:val="Normlntabulka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Barevntabulkasmkou6zvraznn3">
    <w:name w:val="Grid Table 6 Colorful Accent 3"/>
    <w:basedOn w:val="Normlntabulka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Barevntabulkasmkou6zvraznn4">
    <w:name w:val="Grid Table 6 Colorful Accent 4"/>
    <w:basedOn w:val="Normlntabulka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Barevntabulkasmkou6zvraznn5">
    <w:name w:val="Grid Table 6 Colorful Accent 5"/>
    <w:basedOn w:val="Normlntabulka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Barevntabulkasmkou6zvraznn6">
    <w:name w:val="Grid Table 6 Colorful Accent 6"/>
    <w:basedOn w:val="Normlntabulka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Barevntabulkasmkou7">
    <w:name w:val="Grid Table 7 Colorful"/>
    <w:basedOn w:val="Normlntabulka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revntabulkasmkou7zvraznn1">
    <w:name w:val="Grid Table 7 Colorful Accent 1"/>
    <w:basedOn w:val="Normlntabulka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Barevntabulkasmkou7zvraznn2">
    <w:name w:val="Grid Table 7 Colorful Accent 2"/>
    <w:basedOn w:val="Normlntabulka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Barevntabulkasmkou7zvraznn3">
    <w:name w:val="Grid Table 7 Colorful Accent 3"/>
    <w:basedOn w:val="Normlntabulka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Barevntabulkasmkou7zvraznn4">
    <w:name w:val="Grid Table 7 Colorful Accent 4"/>
    <w:basedOn w:val="Normlntabulka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Barevntabulkasmkou7zvraznn5">
    <w:name w:val="Grid Table 7 Colorful Accent 5"/>
    <w:basedOn w:val="Normlntabulka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Barevntabulkasmkou7zvraznn6">
    <w:name w:val="Grid Table 7 Colorful Accent 6"/>
    <w:basedOn w:val="Normlntabulka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Nadpis5Char">
    <w:name w:val="Nadpis 5 Char"/>
    <w:basedOn w:val="Standardnpsmoodstavce"/>
    <w:link w:val="Nadpis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kronymHTML">
    <w:name w:val="HTML Acronym"/>
    <w:basedOn w:val="Standardnpsmoodstavce"/>
    <w:uiPriority w:val="99"/>
    <w:semiHidden/>
    <w:unhideWhenUsed/>
    <w:rsid w:val="006C47D8"/>
  </w:style>
  <w:style w:type="paragraph" w:styleId="AdresaHTML">
    <w:name w:val="HTML Address"/>
    <w:basedOn w:val="Normln"/>
    <w:link w:val="AdresaHTML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6C47D8"/>
    <w:rPr>
      <w:i/>
      <w:iCs/>
    </w:rPr>
  </w:style>
  <w:style w:type="character" w:styleId="CittHTML">
    <w:name w:val="HTML Cite"/>
    <w:basedOn w:val="Standardnpsmoodstavce"/>
    <w:uiPriority w:val="99"/>
    <w:semiHidden/>
    <w:unhideWhenUsed/>
    <w:rsid w:val="006C47D8"/>
    <w:rPr>
      <w:i/>
      <w:iCs/>
    </w:rPr>
  </w:style>
  <w:style w:type="character" w:styleId="DefiniceHTML">
    <w:name w:val="HTML Definition"/>
    <w:basedOn w:val="Standardnpsmoodstavce"/>
    <w:uiPriority w:val="99"/>
    <w:semiHidden/>
    <w:unhideWhenUsed/>
    <w:rsid w:val="006C47D8"/>
    <w:rPr>
      <w:i/>
      <w:iCs/>
    </w:rPr>
  </w:style>
  <w:style w:type="character" w:styleId="UkzkaHTML">
    <w:name w:val="HTML Sample"/>
    <w:basedOn w:val="Standardnpsmoodstavce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PromnnHTML">
    <w:name w:val="HTML Variable"/>
    <w:basedOn w:val="Standardnpsmoodstavce"/>
    <w:uiPriority w:val="99"/>
    <w:semiHidden/>
    <w:unhideWhenUsed/>
    <w:rsid w:val="006C47D8"/>
    <w:rPr>
      <w:i/>
      <w:iCs/>
    </w:rPr>
  </w:style>
  <w:style w:type="character" w:styleId="Hypertextovodkaz">
    <w:name w:val="Hyperlink"/>
    <w:basedOn w:val="Standardnpsmoodstavce"/>
    <w:uiPriority w:val="99"/>
    <w:unhideWhenUsed/>
    <w:rsid w:val="006C47D8"/>
    <w:rPr>
      <w:color w:val="036181" w:themeColor="hyperlink"/>
      <w:u w:val="single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Zdraznnintenzivn">
    <w:name w:val="Intense Emphasis"/>
    <w:basedOn w:val="Standardnpsmoodstavce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Svtlmka">
    <w:name w:val="Light Grid"/>
    <w:basedOn w:val="Normlntabulka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Svtlmkazvraznn2">
    <w:name w:val="Light Grid Accent 2"/>
    <w:basedOn w:val="Normlntabulka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Svtlmkazvraznn3">
    <w:name w:val="Light Grid Accent 3"/>
    <w:basedOn w:val="Normlntabulka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Svtlmkazvraznn4">
    <w:name w:val="Light Grid Accent 4"/>
    <w:basedOn w:val="Normlntabulka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Svtlmkazvraznn5">
    <w:name w:val="Light Grid Accent 5"/>
    <w:basedOn w:val="Normlntabulka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Svtlmkazvraznn6">
    <w:name w:val="Light Grid Accent 6"/>
    <w:basedOn w:val="Normlntabulka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Svtlseznam">
    <w:name w:val="Light List"/>
    <w:basedOn w:val="Normlntabulka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Svtlseznamzvraznn2">
    <w:name w:val="Light List Accent 2"/>
    <w:basedOn w:val="Normlntabulka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Svtlseznamzvraznn3">
    <w:name w:val="Light List Accent 3"/>
    <w:basedOn w:val="Normlntabulka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Svtlseznamzvraznn4">
    <w:name w:val="Light List Accent 4"/>
    <w:basedOn w:val="Normlntabulka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Svtlseznamzvraznn5">
    <w:name w:val="Light List Accent 5"/>
    <w:basedOn w:val="Normlntabulka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Svtlseznamzvraznn6">
    <w:name w:val="Light List Accent 6"/>
    <w:basedOn w:val="Normlntabulka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vtlstnovn">
    <w:name w:val="Light Shading"/>
    <w:basedOn w:val="Normlntabulka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vtlstnovnzvraznn2">
    <w:name w:val="Light Shading Accent 2"/>
    <w:basedOn w:val="Normlntabulka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vtlstnovnzvraznn3">
    <w:name w:val="Light Shading Accent 3"/>
    <w:basedOn w:val="Normlntabulka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vtlstnovnzvraznn4">
    <w:name w:val="Light Shading Accent 4"/>
    <w:basedOn w:val="Normlntabulka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vtlstnovnzvraznn5">
    <w:name w:val="Light Shading Accent 5"/>
    <w:basedOn w:val="Normlntabulka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vtlstnovnzvraznn6">
    <w:name w:val="Light Shading Accent 6"/>
    <w:basedOn w:val="Normlntabulka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slodku">
    <w:name w:val="line number"/>
    <w:basedOn w:val="Standardnpsmoodstavce"/>
    <w:uiPriority w:val="99"/>
    <w:semiHidden/>
    <w:unhideWhenUsed/>
    <w:rsid w:val="006C47D8"/>
  </w:style>
  <w:style w:type="paragraph" w:styleId="Seznam">
    <w:name w:val="List"/>
    <w:basedOn w:val="Normln"/>
    <w:uiPriority w:val="99"/>
    <w:semiHidden/>
    <w:unhideWhenUsed/>
    <w:rsid w:val="006C47D8"/>
    <w:pPr>
      <w:ind w:left="360" w:hanging="360"/>
      <w:contextualSpacing/>
    </w:pPr>
  </w:style>
  <w:style w:type="paragraph" w:styleId="Seznam2">
    <w:name w:val="List 2"/>
    <w:basedOn w:val="Normln"/>
    <w:uiPriority w:val="99"/>
    <w:semiHidden/>
    <w:unhideWhenUsed/>
    <w:rsid w:val="006C47D8"/>
    <w:pPr>
      <w:ind w:left="720" w:hanging="360"/>
      <w:contextualSpacing/>
    </w:pPr>
  </w:style>
  <w:style w:type="paragraph" w:styleId="Seznam3">
    <w:name w:val="List 3"/>
    <w:basedOn w:val="Normln"/>
    <w:uiPriority w:val="99"/>
    <w:semiHidden/>
    <w:unhideWhenUsed/>
    <w:rsid w:val="006C47D8"/>
    <w:pPr>
      <w:ind w:left="1080" w:hanging="360"/>
      <w:contextualSpacing/>
    </w:pPr>
  </w:style>
  <w:style w:type="paragraph" w:styleId="Seznam4">
    <w:name w:val="List 4"/>
    <w:basedOn w:val="Normln"/>
    <w:uiPriority w:val="99"/>
    <w:semiHidden/>
    <w:unhideWhenUsed/>
    <w:rsid w:val="006C47D8"/>
    <w:pPr>
      <w:ind w:left="1440" w:hanging="360"/>
      <w:contextualSpacing/>
    </w:pPr>
  </w:style>
  <w:style w:type="paragraph" w:styleId="Seznam5">
    <w:name w:val="List 5"/>
    <w:basedOn w:val="Normln"/>
    <w:uiPriority w:val="99"/>
    <w:semiHidden/>
    <w:unhideWhenUsed/>
    <w:rsid w:val="006C47D8"/>
    <w:pPr>
      <w:ind w:left="1800" w:hanging="360"/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Pokraovnseznamu">
    <w:name w:val="List Continue"/>
    <w:basedOn w:val="Normln"/>
    <w:uiPriority w:val="99"/>
    <w:semiHidden/>
    <w:unhideWhenUsed/>
    <w:rsid w:val="006C47D8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6C47D8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slovanseznam2">
    <w:name w:val="List Number 2"/>
    <w:basedOn w:val="Normln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Odstavecseseznamem">
    <w:name w:val="List Paragraph"/>
    <w:basedOn w:val="Normln"/>
    <w:uiPriority w:val="34"/>
    <w:semiHidden/>
    <w:unhideWhenUsed/>
    <w:qFormat/>
    <w:rsid w:val="006C47D8"/>
    <w:pPr>
      <w:ind w:left="720"/>
      <w:contextualSpacing/>
    </w:pPr>
  </w:style>
  <w:style w:type="table" w:styleId="Svtltabulkaseznamu1">
    <w:name w:val="List Table 1 Light"/>
    <w:basedOn w:val="Normlntabulka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tltabulkaseznamu1zvraznn1">
    <w:name w:val="List Table 1 Light Accent 1"/>
    <w:basedOn w:val="Normlntabulka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Svtltabulkaseznamu1zvraznn2">
    <w:name w:val="List Table 1 Light Accent 2"/>
    <w:basedOn w:val="Normlntabulka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Svtltabulkaseznamu1zvraznn3">
    <w:name w:val="List Table 1 Light Accent 3"/>
    <w:basedOn w:val="Normlntabulka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Svtltabulkaseznamu1zvraznn4">
    <w:name w:val="List Table 1 Light Accent 4"/>
    <w:basedOn w:val="Normlntabulka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Svtltabulkaseznamu1zvraznn5">
    <w:name w:val="List Table 1 Light Accent 5"/>
    <w:basedOn w:val="Normlntabulka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Svtltabulkaseznamu1zvraznn6">
    <w:name w:val="List Table 1 Light Accent 6"/>
    <w:basedOn w:val="Normlntabulka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ulkaseznamu2">
    <w:name w:val="List Table 2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2zvraznn1">
    <w:name w:val="List Table 2 Accent 1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ulkaseznamu2zvraznn2">
    <w:name w:val="List Table 2 Accent 2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ulkaseznamu2zvraznn3">
    <w:name w:val="List Table 2 Accent 3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ulkaseznamu2zvraznn4">
    <w:name w:val="List Table 2 Accent 4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ulkaseznamu2zvraznn5">
    <w:name w:val="List Table 2 Accent 5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ulkaseznamu2zvraznn6">
    <w:name w:val="List Table 2 Accent 6"/>
    <w:basedOn w:val="Normlntabulka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ulkaseznamu3">
    <w:name w:val="List Table 3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lkaseznamu3zvraznn1">
    <w:name w:val="List Table 3 Accent 1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ulkaseznamu3zvraznn2">
    <w:name w:val="List Table 3 Accent 2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ulkaseznamu3zvraznn3">
    <w:name w:val="List Table 3 Accent 3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ulkaseznamu3zvraznn4">
    <w:name w:val="List Table 3 Accent 4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ulkaseznamu3zvraznn5">
    <w:name w:val="List Table 3 Accent 5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ulkaseznamu3zvraznn6">
    <w:name w:val="List Table 3 Accent 6"/>
    <w:basedOn w:val="Normlntabulka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ulkaseznamu4">
    <w:name w:val="List Table 4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4zvraznn1">
    <w:name w:val="List Table 4 Accent 1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ulkaseznamu4zvraznn2">
    <w:name w:val="List Table 4 Accent 2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ulkaseznamu4zvraznn3">
    <w:name w:val="List Table 4 Accent 3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ulkaseznamu4zvraznn4">
    <w:name w:val="List Table 4 Accent 4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ulkaseznamu4zvraznn5">
    <w:name w:val="List Table 4 Accent 5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ulkaseznamu4zvraznn6">
    <w:name w:val="List Table 4 Accent 6"/>
    <w:basedOn w:val="Normlntabulka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mavtabulkaseznamu5">
    <w:name w:val="List Table 5 Dark"/>
    <w:basedOn w:val="Normlntabulka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1">
    <w:name w:val="List Table 5 Dark Accent 1"/>
    <w:basedOn w:val="Normlntabulka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2">
    <w:name w:val="List Table 5 Dark Accent 2"/>
    <w:basedOn w:val="Normlntabulka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3">
    <w:name w:val="List Table 5 Dark Accent 3"/>
    <w:basedOn w:val="Normlntabulka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4">
    <w:name w:val="List Table 5 Dark Accent 4"/>
    <w:basedOn w:val="Normlntabulka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5">
    <w:name w:val="List Table 5 Dark Accent 5"/>
    <w:basedOn w:val="Normlntabulka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6">
    <w:name w:val="List Table 5 Dark Accent 6"/>
    <w:basedOn w:val="Normlntabulka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revntabulkaseznamu6">
    <w:name w:val="List Table 6 Colorful"/>
    <w:basedOn w:val="Normlntabulka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1">
    <w:name w:val="List Table 6 Colorful Accent 1"/>
    <w:basedOn w:val="Normlntabulka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Barevntabulkaseznamu6zvraznn2">
    <w:name w:val="List Table 6 Colorful Accent 2"/>
    <w:basedOn w:val="Normlntabulka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Barevntabulkaseznamu6zvraznn4">
    <w:name w:val="List Table 6 Colorful Accent 4"/>
    <w:basedOn w:val="Normlntabulka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Barevntabulkaseznamu6zvraznn5">
    <w:name w:val="List Table 6 Colorful Accent 5"/>
    <w:basedOn w:val="Normlntabulka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Barevntabulkaseznamu6zvraznn6">
    <w:name w:val="List Table 6 Colorful Accent 6"/>
    <w:basedOn w:val="Normlntabulka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Barevntabulkaseznamu7">
    <w:name w:val="List Table 7 Colorful"/>
    <w:basedOn w:val="Normlntabulka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1">
    <w:name w:val="List Table 7 Colorful Accent 1"/>
    <w:basedOn w:val="Normlntabulka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2">
    <w:name w:val="List Table 7 Colorful Accent 2"/>
    <w:basedOn w:val="Normlntabulka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3">
    <w:name w:val="List Table 7 Colorful Accent 3"/>
    <w:basedOn w:val="Normlntabulka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4">
    <w:name w:val="List Table 7 Colorful Accent 4"/>
    <w:basedOn w:val="Normlntabulka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5">
    <w:name w:val="List Table 7 Colorful Accent 5"/>
    <w:basedOn w:val="Normlntabulka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6">
    <w:name w:val="List Table 7 Colorful Accent 6"/>
    <w:basedOn w:val="Normlntabulka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tednmka1">
    <w:name w:val="Medium Grid 1"/>
    <w:basedOn w:val="Normlntabulka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Stednmka1zvraznn2">
    <w:name w:val="Medium Grid 1 Accent 2"/>
    <w:basedOn w:val="Normlntabulka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Stednmka1zvraznn3">
    <w:name w:val="Medium Grid 1 Accent 3"/>
    <w:basedOn w:val="Normlntabulka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tednmka1zvraznn4">
    <w:name w:val="Medium Grid 1 Accent 4"/>
    <w:basedOn w:val="Normlntabulka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Stednmka1zvraznn5">
    <w:name w:val="Medium Grid 1 Accent 5"/>
    <w:basedOn w:val="Normlntabulka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Stednmka1zvraznn6">
    <w:name w:val="Medium Grid 1 Accent 6"/>
    <w:basedOn w:val="Normlntabulka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Stednmka2">
    <w:name w:val="Medium Grid 2"/>
    <w:basedOn w:val="Normlntabulka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Stednmka3zvraznn2">
    <w:name w:val="Medium Grid 3 Accent 2"/>
    <w:basedOn w:val="Normlntabulka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Stednmka3zvraznn3">
    <w:name w:val="Medium Grid 3 Accent 3"/>
    <w:basedOn w:val="Normlntabulka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Stednmka3zvraznn4">
    <w:name w:val="Medium Grid 3 Accent 4"/>
    <w:basedOn w:val="Normlntabulka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Stednmka3zvraznn5">
    <w:name w:val="Medium Grid 3 Accent 5"/>
    <w:basedOn w:val="Normlntabulka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Stednmka3zvraznn6">
    <w:name w:val="Medium Grid 3 Accent 6"/>
    <w:basedOn w:val="Normlntabulka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Stednseznam1">
    <w:name w:val="Medium List 1"/>
    <w:basedOn w:val="Normlntabulka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Stednseznam1zvraznn2">
    <w:name w:val="Medium List 1 Accent 2"/>
    <w:basedOn w:val="Normlntabulka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Stednseznam1zvraznn3">
    <w:name w:val="Medium List 1 Accent 3"/>
    <w:basedOn w:val="Normlntabulka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Stednseznam1zvraznn4">
    <w:name w:val="Medium List 1 Accent 4"/>
    <w:basedOn w:val="Normlntabulka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Stednseznam1zvraznn5">
    <w:name w:val="Medium List 1 Accent 5"/>
    <w:basedOn w:val="Normlntabulka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Stednseznam1zvraznn6">
    <w:name w:val="Medium List 1 Accent 6"/>
    <w:basedOn w:val="Normlntabulka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Stednseznam2">
    <w:name w:val="Medium List 2"/>
    <w:basedOn w:val="Normlntabulka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1">
    <w:name w:val="Medium Shading 1"/>
    <w:basedOn w:val="Normlntabulka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Zhlavzprvy">
    <w:name w:val="Message Header"/>
    <w:basedOn w:val="Normln"/>
    <w:link w:val="Zhlavzprvy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ezmezer">
    <w:name w:val="No Spacing"/>
    <w:uiPriority w:val="1"/>
    <w:semiHidden/>
    <w:unhideWhenUsed/>
    <w:qFormat/>
    <w:rsid w:val="006C47D8"/>
    <w:pPr>
      <w:spacing w:after="0"/>
    </w:pPr>
  </w:style>
  <w:style w:type="paragraph" w:styleId="Normlnweb">
    <w:name w:val="Normal (Web)"/>
    <w:basedOn w:val="Normln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lnodsazen">
    <w:name w:val="Normal Indent"/>
    <w:basedOn w:val="Normln"/>
    <w:uiPriority w:val="99"/>
    <w:semiHidden/>
    <w:unhideWhenUsed/>
    <w:rsid w:val="006C47D8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6C47D8"/>
    <w:pPr>
      <w:spacing w:after="0"/>
    </w:pPr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6C47D8"/>
  </w:style>
  <w:style w:type="character" w:styleId="slostrnky">
    <w:name w:val="page number"/>
    <w:basedOn w:val="Standardnpsmoodstavce"/>
    <w:uiPriority w:val="99"/>
    <w:semiHidden/>
    <w:unhideWhenUsed/>
    <w:rsid w:val="006C47D8"/>
  </w:style>
  <w:style w:type="table" w:styleId="Prosttabulka1">
    <w:name w:val="Plain Table 1"/>
    <w:basedOn w:val="Normlntabulka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2">
    <w:name w:val="Plain Table 2"/>
    <w:basedOn w:val="Normlntabulka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rosttabulka3">
    <w:name w:val="Plain Table 3"/>
    <w:basedOn w:val="Normlntabulka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5">
    <w:name w:val="Plain Table 5"/>
    <w:basedOn w:val="Normlntabulka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6C47D8"/>
  </w:style>
  <w:style w:type="character" w:customStyle="1" w:styleId="OslovenChar">
    <w:name w:val="Oslovení Char"/>
    <w:basedOn w:val="Standardnpsmoodstavce"/>
    <w:link w:val="Osloven"/>
    <w:uiPriority w:val="99"/>
    <w:semiHidden/>
    <w:rsid w:val="006C47D8"/>
  </w:style>
  <w:style w:type="paragraph" w:styleId="Podpis">
    <w:name w:val="Signature"/>
    <w:basedOn w:val="Normln"/>
    <w:link w:val="PodpisChar"/>
    <w:uiPriority w:val="99"/>
    <w:semiHidden/>
    <w:unhideWhenUsed/>
    <w:rsid w:val="006C47D8"/>
    <w:pPr>
      <w:spacing w:after="0"/>
      <w:ind w:left="4320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6C47D8"/>
  </w:style>
  <w:style w:type="character" w:styleId="Siln">
    <w:name w:val="Strong"/>
    <w:basedOn w:val="Standardnpsmoodstavce"/>
    <w:uiPriority w:val="22"/>
    <w:semiHidden/>
    <w:unhideWhenUsed/>
    <w:qFormat/>
    <w:rsid w:val="006C47D8"/>
    <w:rPr>
      <w:b/>
      <w:bCs/>
    </w:rPr>
  </w:style>
  <w:style w:type="character" w:styleId="Zdraznnjemn">
    <w:name w:val="Subtle Emphasis"/>
    <w:basedOn w:val="Standardnpsmoodstavce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Odkazjemn">
    <w:name w:val="Subtle Reference"/>
    <w:basedOn w:val="Standardnpsmoodstavce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ulkasprostorovmiefekty1">
    <w:name w:val="Table 3D effects 1"/>
    <w:basedOn w:val="Normlntabulka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1">
    <w:name w:val="Table Classic 1"/>
    <w:basedOn w:val="Normlntabulka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1">
    <w:name w:val="Table Colorful 1"/>
    <w:basedOn w:val="Normlntabulka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loupcetabulky1">
    <w:name w:val="Table Columns 1"/>
    <w:basedOn w:val="Normlntabulka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ulka">
    <w:name w:val="Table Contemporary"/>
    <w:basedOn w:val="Normlntabulka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ntabulka">
    <w:name w:val="Table Elegant"/>
    <w:basedOn w:val="Normlntabulka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1">
    <w:name w:val="Table Grid 1"/>
    <w:basedOn w:val="Normlntabulka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vtlmkatabulky">
    <w:name w:val="Grid Table Light"/>
    <w:basedOn w:val="Normlntabulka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ulkajakoseznam1">
    <w:name w:val="Table List 1"/>
    <w:basedOn w:val="Normlntabulka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Seznamcitac">
    <w:name w:val="table of authorities"/>
    <w:basedOn w:val="Normln"/>
    <w:next w:val="Normln"/>
    <w:uiPriority w:val="99"/>
    <w:semiHidden/>
    <w:unhideWhenUsed/>
    <w:rsid w:val="006C47D8"/>
    <w:pPr>
      <w:spacing w:after="0"/>
      <w:ind w:left="220" w:hanging="220"/>
    </w:pPr>
  </w:style>
  <w:style w:type="paragraph" w:styleId="Seznamobrzk">
    <w:name w:val="table of figures"/>
    <w:basedOn w:val="Normln"/>
    <w:next w:val="Normln"/>
    <w:uiPriority w:val="99"/>
    <w:semiHidden/>
    <w:unhideWhenUsed/>
    <w:rsid w:val="006C47D8"/>
    <w:pPr>
      <w:spacing w:after="0"/>
    </w:pPr>
  </w:style>
  <w:style w:type="table" w:styleId="Profesionlntabulka">
    <w:name w:val="Table Professional"/>
    <w:basedOn w:val="Normlntabulka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Jednoduchtabulka1">
    <w:name w:val="Table Simple 1"/>
    <w:basedOn w:val="Normlntabulka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ulkastlumenmibarvami1">
    <w:name w:val="Table Subtle 1"/>
    <w:basedOn w:val="Normlntabulka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ivtabulky">
    <w:name w:val="Table Theme"/>
    <w:basedOn w:val="Normlntabulka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ovtabulka1">
    <w:name w:val="Table Web 1"/>
    <w:basedOn w:val="Normlntabulka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lavikaobsahu">
    <w:name w:val="toa heading"/>
    <w:basedOn w:val="Normln"/>
    <w:next w:val="Normln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6C47D8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6C47D8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6C47D8"/>
    <w:pPr>
      <w:spacing w:after="100"/>
      <w:ind w:left="44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6C47D8"/>
    <w:pPr>
      <w:spacing w:after="100"/>
      <w:ind w:left="66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6C47D8"/>
    <w:pPr>
      <w:spacing w:after="100"/>
      <w:ind w:left="88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6C47D8"/>
    <w:pPr>
      <w:spacing w:after="100"/>
      <w:ind w:left="110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6C47D8"/>
    <w:pPr>
      <w:spacing w:after="100"/>
      <w:ind w:left="132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6C47D8"/>
    <w:pPr>
      <w:spacing w:after="100"/>
      <w:ind w:left="1540"/>
    </w:pPr>
  </w:style>
  <w:style w:type="paragraph" w:styleId="Obsah9">
    <w:name w:val="toc 9"/>
    <w:basedOn w:val="Normln"/>
    <w:next w:val="Normln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kony">
    <w:name w:val="Ikony"/>
    <w:basedOn w:val="Normln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Nevyeenzmnka">
    <w:name w:val="Unresolved Mention"/>
    <w:basedOn w:val="Standardnpsmoodstavce"/>
    <w:uiPriority w:val="99"/>
    <w:semiHidden/>
    <w:unhideWhenUsed/>
    <w:rsid w:val="00F31D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linkedin.com/in/radim-koci%C3%A1n-271a4311b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ta\AppData\Roaming\Microsoft\Templates\Vyv&#225;&#382;en&#253;%20&#382;ivotopis%20(modern&#237;%20n&#225;vrh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4A82548F6049278E7CC883DE9A311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6343FB9-1076-4437-A60F-4B1E2AFDC1E8}"/>
      </w:docPartPr>
      <w:docPartBody>
        <w:p w:rsidR="002E05E5" w:rsidRDefault="001A0ADD">
          <w:pPr>
            <w:pStyle w:val="194A82548F6049278E7CC883DE9A311E"/>
          </w:pPr>
          <w:r>
            <w:rPr>
              <w:lang w:bidi="cs-CZ"/>
            </w:rPr>
            <w:t>Jméno</w:t>
          </w:r>
        </w:p>
      </w:docPartBody>
    </w:docPart>
    <w:docPart>
      <w:docPartPr>
        <w:name w:val="61FB8CE66D77491FA37A908384BD0E6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CFEE523-7324-44A1-A7E8-3EBBAB745F08}"/>
      </w:docPartPr>
      <w:docPartBody>
        <w:p w:rsidR="002E05E5" w:rsidRDefault="001A0ADD">
          <w:pPr>
            <w:pStyle w:val="61FB8CE66D77491FA37A908384BD0E61"/>
          </w:pPr>
          <w:r w:rsidRPr="004C2C80">
            <w:rPr>
              <w:rFonts w:cs="Times New Roman"/>
              <w:lang w:bidi="cs-CZ"/>
            </w:rPr>
            <w:t>Příjmení</w:t>
          </w:r>
        </w:p>
      </w:docPartBody>
    </w:docPart>
    <w:docPart>
      <w:docPartPr>
        <w:name w:val="A92BE74212424DC6910B8FA44DAC2A8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E61ECCF-8B1F-4FB8-9431-3FC2FC0AA209}"/>
      </w:docPartPr>
      <w:docPartBody>
        <w:p w:rsidR="002E05E5" w:rsidRDefault="001A0ADD">
          <w:pPr>
            <w:pStyle w:val="A92BE74212424DC6910B8FA44DAC2A8A"/>
          </w:pPr>
          <w:r w:rsidRPr="009D0878">
            <w:rPr>
              <w:lang w:bidi="cs-CZ"/>
            </w:rPr>
            <w:t>Adresa</w:t>
          </w:r>
        </w:p>
      </w:docPartBody>
    </w:docPart>
    <w:docPart>
      <w:docPartPr>
        <w:name w:val="C7519A6704EC429CB61040A4D3F5CFA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105AE47-507B-4DD4-9190-1A7F304C4838}"/>
      </w:docPartPr>
      <w:docPartBody>
        <w:p w:rsidR="002E05E5" w:rsidRDefault="001A0ADD">
          <w:pPr>
            <w:pStyle w:val="C7519A6704EC429CB61040A4D3F5CFA4"/>
          </w:pPr>
          <w:r w:rsidRPr="009D0878">
            <w:rPr>
              <w:lang w:bidi="cs-CZ"/>
            </w:rPr>
            <w:t>Telefon</w:t>
          </w:r>
        </w:p>
      </w:docPartBody>
    </w:docPart>
    <w:docPart>
      <w:docPartPr>
        <w:name w:val="A65D356856314C0A9BA17E216D683E7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1991B94-FCB8-4FE8-A27B-90DC7DAA23BB}"/>
      </w:docPartPr>
      <w:docPartBody>
        <w:p w:rsidR="002E05E5" w:rsidRDefault="001A0ADD">
          <w:pPr>
            <w:pStyle w:val="A65D356856314C0A9BA17E216D683E74"/>
          </w:pPr>
          <w:r w:rsidRPr="009D0878">
            <w:rPr>
              <w:lang w:bidi="cs-CZ"/>
            </w:rPr>
            <w:t>E-mail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DD"/>
    <w:rsid w:val="001A0ADD"/>
    <w:rsid w:val="002E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194A82548F6049278E7CC883DE9A311E">
    <w:name w:val="194A82548F6049278E7CC883DE9A311E"/>
  </w:style>
  <w:style w:type="paragraph" w:customStyle="1" w:styleId="61FB8CE66D77491FA37A908384BD0E61">
    <w:name w:val="61FB8CE66D77491FA37A908384BD0E61"/>
  </w:style>
  <w:style w:type="paragraph" w:customStyle="1" w:styleId="A92BE74212424DC6910B8FA44DAC2A8A">
    <w:name w:val="A92BE74212424DC6910B8FA44DAC2A8A"/>
  </w:style>
  <w:style w:type="paragraph" w:customStyle="1" w:styleId="C7519A6704EC429CB61040A4D3F5CFA4">
    <w:name w:val="C7519A6704EC429CB61040A4D3F5CFA4"/>
  </w:style>
  <w:style w:type="paragraph" w:customStyle="1" w:styleId="A65D356856314C0A9BA17E216D683E74">
    <w:name w:val="A65D356856314C0A9BA17E216D683E74"/>
  </w:style>
  <w:style w:type="paragraph" w:customStyle="1" w:styleId="F2357269D5464CCD83484C3C770E7DE9">
    <w:name w:val="F2357269D5464CCD83484C3C770E7DE9"/>
  </w:style>
  <w:style w:type="paragraph" w:customStyle="1" w:styleId="35A794AC8A574B419CDBEA6BD5CBBBFB">
    <w:name w:val="35A794AC8A574B419CDBEA6BD5CBBBFB"/>
  </w:style>
  <w:style w:type="paragraph" w:customStyle="1" w:styleId="06EE55BE80C94EA3B5CFD29FBBA2EFA1">
    <w:name w:val="06EE55BE80C94EA3B5CFD29FBBA2EFA1"/>
  </w:style>
  <w:style w:type="paragraph" w:customStyle="1" w:styleId="93D10E7235D741169C88426FE7FBC0A1">
    <w:name w:val="93D10E7235D741169C88426FE7FBC0A1"/>
  </w:style>
  <w:style w:type="paragraph" w:customStyle="1" w:styleId="E8CCE74996B04B4E8D4D4385C75A77DE">
    <w:name w:val="E8CCE74996B04B4E8D4D4385C75A77DE"/>
  </w:style>
  <w:style w:type="paragraph" w:customStyle="1" w:styleId="C20ABF77052444BC84808BB97CD0111A">
    <w:name w:val="C20ABF77052444BC84808BB97CD0111A"/>
  </w:style>
  <w:style w:type="paragraph" w:customStyle="1" w:styleId="C08E5DC1511B4A25814E02B6867C5C32">
    <w:name w:val="C08E5DC1511B4A25814E02B6867C5C32"/>
  </w:style>
  <w:style w:type="paragraph" w:customStyle="1" w:styleId="D2325D9B60A247319EE556DCCE95A8C0">
    <w:name w:val="D2325D9B60A247319EE556DCCE95A8C0"/>
  </w:style>
  <w:style w:type="paragraph" w:customStyle="1" w:styleId="8D84CE395B3C4332835E6DBE61F86928">
    <w:name w:val="8D84CE395B3C4332835E6DBE61F86928"/>
  </w:style>
  <w:style w:type="paragraph" w:customStyle="1" w:styleId="BC4FC2E47A3C45AC87BDB8602EB6F56A">
    <w:name w:val="BC4FC2E47A3C45AC87BDB8602EB6F56A"/>
  </w:style>
  <w:style w:type="paragraph" w:customStyle="1" w:styleId="E185EF8EFF614575B417477AC2CF168C">
    <w:name w:val="E185EF8EFF614575B417477AC2CF168C"/>
  </w:style>
  <w:style w:type="paragraph" w:customStyle="1" w:styleId="E61380D7F4854754B5784E70C5080B8E">
    <w:name w:val="E61380D7F4854754B5784E70C5080B8E"/>
  </w:style>
  <w:style w:type="paragraph" w:customStyle="1" w:styleId="3F32D0C0E22044058B75613D0543FEE2">
    <w:name w:val="3F32D0C0E22044058B75613D0543FEE2"/>
  </w:style>
  <w:style w:type="character" w:styleId="Zdraznn">
    <w:name w:val="Emphasis"/>
    <w:basedOn w:val="Standardnpsmoodstavce"/>
    <w:uiPriority w:val="20"/>
    <w:qFormat/>
    <w:rsid w:val="001A0ADD"/>
    <w:rPr>
      <w:rFonts w:ascii="Times New Roman" w:hAnsi="Times New Roman"/>
      <w:b w:val="0"/>
      <w:i w:val="0"/>
      <w:iCs/>
      <w:color w:val="595959" w:themeColor="text1" w:themeTint="A6"/>
    </w:rPr>
  </w:style>
  <w:style w:type="paragraph" w:customStyle="1" w:styleId="BBAAFC33B600495CBA1FE39C46E16F0D">
    <w:name w:val="BBAAFC33B600495CBA1FE39C46E16F0D"/>
  </w:style>
  <w:style w:type="paragraph" w:customStyle="1" w:styleId="0EC0036EFF964CCBB6860B15D443BD3A">
    <w:name w:val="0EC0036EFF964CCBB6860B15D443BD3A"/>
  </w:style>
  <w:style w:type="paragraph" w:customStyle="1" w:styleId="EC193004673C44D799DFD029C1522D27">
    <w:name w:val="EC193004673C44D799DFD029C1522D27"/>
  </w:style>
  <w:style w:type="paragraph" w:customStyle="1" w:styleId="D6F008281A7E4F3D8AB997D6C17659B7">
    <w:name w:val="D6F008281A7E4F3D8AB997D6C17659B7"/>
  </w:style>
  <w:style w:type="paragraph" w:customStyle="1" w:styleId="22DE517615C643B086F888FC9AE515AC">
    <w:name w:val="22DE517615C643B086F888FC9AE515AC"/>
  </w:style>
  <w:style w:type="paragraph" w:customStyle="1" w:styleId="8134647499BF4516BE2B233BCD2D4BB4">
    <w:name w:val="8134647499BF4516BE2B233BCD2D4BB4"/>
  </w:style>
  <w:style w:type="paragraph" w:customStyle="1" w:styleId="5CAB9738BED547558E0AA0301E046FDD">
    <w:name w:val="5CAB9738BED547558E0AA0301E046FDD"/>
  </w:style>
  <w:style w:type="paragraph" w:customStyle="1" w:styleId="8F4B5F4C4AF2485597504DEF0722EEE6">
    <w:name w:val="8F4B5F4C4AF2485597504DEF0722EEE6"/>
  </w:style>
  <w:style w:type="paragraph" w:customStyle="1" w:styleId="A08AC747049D46DDBA015433CAC1E47B">
    <w:name w:val="A08AC747049D46DDBA015433CAC1E47B"/>
  </w:style>
  <w:style w:type="paragraph" w:customStyle="1" w:styleId="29A5E8FE0D484D88ADE5C435330725E1">
    <w:name w:val="29A5E8FE0D484D88ADE5C435330725E1"/>
  </w:style>
  <w:style w:type="paragraph" w:customStyle="1" w:styleId="73421E10764C434B945295674FEDEEFF">
    <w:name w:val="73421E10764C434B945295674FEDEEFF"/>
  </w:style>
  <w:style w:type="paragraph" w:customStyle="1" w:styleId="D47FDC5AFC434C39A42FFC8ACEAB850A">
    <w:name w:val="D47FDC5AFC434C39A42FFC8ACEAB850A"/>
  </w:style>
  <w:style w:type="paragraph" w:customStyle="1" w:styleId="EFED43DFC3AE4792A51E98A838AF0A84">
    <w:name w:val="EFED43DFC3AE4792A51E98A838AF0A84"/>
  </w:style>
  <w:style w:type="paragraph" w:customStyle="1" w:styleId="B42BBC208D224BA085CEB5C89B6190D9">
    <w:name w:val="B42BBC208D224BA085CEB5C89B6190D9"/>
  </w:style>
  <w:style w:type="paragraph" w:customStyle="1" w:styleId="CBF2002910074BA49AD94688D28F7206">
    <w:name w:val="CBF2002910074BA49AD94688D28F7206"/>
  </w:style>
  <w:style w:type="paragraph" w:customStyle="1" w:styleId="71EBC1238C4543498EC1045DB32EA00B">
    <w:name w:val="71EBC1238C4543498EC1045DB32EA00B"/>
  </w:style>
  <w:style w:type="paragraph" w:customStyle="1" w:styleId="D53744B3F8234241AE06ABA0E21AD1FD">
    <w:name w:val="D53744B3F8234241AE06ABA0E21AD1FD"/>
  </w:style>
  <w:style w:type="paragraph" w:customStyle="1" w:styleId="9193A922CAD94061A6B34F40752BD078">
    <w:name w:val="9193A922CAD94061A6B34F40752BD078"/>
  </w:style>
  <w:style w:type="paragraph" w:customStyle="1" w:styleId="F78195AA08A3449E85E8B179162FD496">
    <w:name w:val="F78195AA08A3449E85E8B179162FD496"/>
  </w:style>
  <w:style w:type="paragraph" w:customStyle="1" w:styleId="4234196CF7A540D484CDB8BDC28F4343">
    <w:name w:val="4234196CF7A540D484CDB8BDC28F4343"/>
  </w:style>
  <w:style w:type="paragraph" w:customStyle="1" w:styleId="A53513A69FEF4732B394D23437721F62">
    <w:name w:val="A53513A69FEF4732B394D23437721F62"/>
    <w:rsid w:val="001A0ADD"/>
  </w:style>
  <w:style w:type="paragraph" w:customStyle="1" w:styleId="3D70C7CB730B452F825D08229F486B0C">
    <w:name w:val="3D70C7CB730B452F825D08229F486B0C"/>
    <w:rsid w:val="001A0ADD"/>
  </w:style>
  <w:style w:type="paragraph" w:customStyle="1" w:styleId="153A9BB9FD7549F595F150E5750306D7">
    <w:name w:val="153A9BB9FD7549F595F150E5750306D7"/>
    <w:rsid w:val="001A0ADD"/>
  </w:style>
  <w:style w:type="paragraph" w:customStyle="1" w:styleId="2A21D8A7C3394865AA4961D68E194B4E">
    <w:name w:val="2A21D8A7C3394865AA4961D68E194B4E"/>
    <w:rsid w:val="001A0ADD"/>
  </w:style>
  <w:style w:type="paragraph" w:customStyle="1" w:styleId="685C83482E064E45A1B38DDF39DDD90B">
    <w:name w:val="685C83482E064E45A1B38DDF39DDD90B"/>
    <w:rsid w:val="001A0ADD"/>
  </w:style>
  <w:style w:type="paragraph" w:customStyle="1" w:styleId="161592A1A3274FA4BD4FEAC73FC7B975">
    <w:name w:val="161592A1A3274FA4BD4FEAC73FC7B975"/>
    <w:rsid w:val="001A0ADD"/>
  </w:style>
  <w:style w:type="paragraph" w:customStyle="1" w:styleId="43802243B73A4B7686DE45E02FA31A08">
    <w:name w:val="43802243B73A4B7686DE45E02FA31A08"/>
    <w:rsid w:val="001A0ADD"/>
  </w:style>
  <w:style w:type="paragraph" w:customStyle="1" w:styleId="9B9E85DD6A6B47C79E3F9CE89257798C">
    <w:name w:val="9B9E85DD6A6B47C79E3F9CE89257798C"/>
    <w:rsid w:val="001A0ADD"/>
  </w:style>
  <w:style w:type="paragraph" w:customStyle="1" w:styleId="2AEA101A2DE84F259906B6A4D94BD05C">
    <w:name w:val="2AEA101A2DE84F259906B6A4D94BD05C"/>
    <w:rsid w:val="001A0ADD"/>
  </w:style>
  <w:style w:type="paragraph" w:customStyle="1" w:styleId="BBDEF31EDAD54B35861D2EDB4ECCC360">
    <w:name w:val="BBDEF31EDAD54B35861D2EDB4ECCC360"/>
    <w:rsid w:val="001A0ADD"/>
  </w:style>
  <w:style w:type="paragraph" w:customStyle="1" w:styleId="F6A161BE6658461A9A1E759B91C09ED0">
    <w:name w:val="F6A161BE6658461A9A1E759B91C09ED0"/>
    <w:rsid w:val="001A0ADD"/>
  </w:style>
  <w:style w:type="paragraph" w:customStyle="1" w:styleId="3209447880DA4A1D8CEE4DB47A3B28C8">
    <w:name w:val="3209447880DA4A1D8CEE4DB47A3B28C8"/>
    <w:rsid w:val="001A0ADD"/>
  </w:style>
  <w:style w:type="paragraph" w:customStyle="1" w:styleId="613769CD04234F9B893CFA9F08637E83">
    <w:name w:val="613769CD04234F9B893CFA9F08637E83"/>
    <w:rsid w:val="001A0ADD"/>
  </w:style>
  <w:style w:type="paragraph" w:customStyle="1" w:styleId="6627ED63420C45B282D2AC17F4359225">
    <w:name w:val="6627ED63420C45B282D2AC17F4359225"/>
    <w:rsid w:val="001A0ADD"/>
  </w:style>
  <w:style w:type="paragraph" w:customStyle="1" w:styleId="C19DBE0170284D7CBF1CCBBEE4B55EC4">
    <w:name w:val="C19DBE0170284D7CBF1CCBBEE4B55EC4"/>
    <w:rsid w:val="001A0ADD"/>
  </w:style>
  <w:style w:type="paragraph" w:customStyle="1" w:styleId="9F4A1392C48443FEAFB3B7FB72F1BD76">
    <w:name w:val="9F4A1392C48443FEAFB3B7FB72F1BD76"/>
    <w:rsid w:val="001A0ADD"/>
  </w:style>
  <w:style w:type="paragraph" w:customStyle="1" w:styleId="CA3B51957B7D4020BC30AF35D48F1ACC">
    <w:name w:val="CA3B51957B7D4020BC30AF35D48F1ACC"/>
    <w:rsid w:val="001A0ADD"/>
  </w:style>
  <w:style w:type="paragraph" w:customStyle="1" w:styleId="185623277FC14B9D86E52D540F8708E4">
    <w:name w:val="185623277FC14B9D86E52D540F8708E4"/>
    <w:rsid w:val="001A0ADD"/>
  </w:style>
  <w:style w:type="paragraph" w:customStyle="1" w:styleId="7A86D88ABCB949BA9D22CDCF2DC84BF5">
    <w:name w:val="7A86D88ABCB949BA9D22CDCF2DC84BF5"/>
    <w:rsid w:val="001A0ADD"/>
  </w:style>
  <w:style w:type="paragraph" w:customStyle="1" w:styleId="9C3CB7641AE24CEC885951266ABC7249">
    <w:name w:val="9C3CB7641AE24CEC885951266ABC7249"/>
    <w:rsid w:val="001A0ADD"/>
  </w:style>
  <w:style w:type="paragraph" w:customStyle="1" w:styleId="71AF5E94EA3F4B7A94B3280651B65F69">
    <w:name w:val="71AF5E94EA3F4B7A94B3280651B65F69"/>
    <w:rsid w:val="001A0ADD"/>
  </w:style>
  <w:style w:type="paragraph" w:customStyle="1" w:styleId="458EDBE33F8B488090220467B49874B8">
    <w:name w:val="458EDBE33F8B488090220467B49874B8"/>
    <w:rsid w:val="001A0ADD"/>
  </w:style>
  <w:style w:type="paragraph" w:customStyle="1" w:styleId="0DEB9841CE7B4F42AC37E05B5A278F9F">
    <w:name w:val="0DEB9841CE7B4F42AC37E05B5A278F9F"/>
    <w:rsid w:val="001A0ADD"/>
  </w:style>
  <w:style w:type="paragraph" w:customStyle="1" w:styleId="CACDD94AD17E453F8659E3D66C302868">
    <w:name w:val="CACDD94AD17E453F8659E3D66C302868"/>
    <w:rsid w:val="001A0ADD"/>
  </w:style>
  <w:style w:type="paragraph" w:customStyle="1" w:styleId="4DD22756FD6648BA91111DFCAFB9633F">
    <w:name w:val="4DD22756FD6648BA91111DFCAFB9633F"/>
    <w:rsid w:val="001A0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Radim</Abstract>
  <CompanyAddress>Metylovice 72; Czech Republic</CompanyAddress>
  <CompanyPhone>+420 725 7184 991</CompanyPhone>
  <CompanyFax/>
  <CompanyEmail>Radim.Kocian@windie.cz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7AF8F2-B18A-4D92-90A7-5E6DCB873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Vyvážený životopis (moderní návrh)</Template>
  <TotalTime>4</TotalTime>
  <Pages>3</Pages>
  <Words>474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Radim Kocián</dc:creator>
  <cp:keywords>https:/www.linkedin.com/in/radim-koci%C3%A1n-271a4311b</cp:keywords>
  <dc:description/>
  <cp:lastModifiedBy>Radim Kocian</cp:lastModifiedBy>
  <cp:revision>27</cp:revision>
  <cp:lastPrinted>2018-12-05T00:44:00Z</cp:lastPrinted>
  <dcterms:created xsi:type="dcterms:W3CDTF">2018-12-04T23:37:00Z</dcterms:created>
  <dcterms:modified xsi:type="dcterms:W3CDTF">2019-06-27T06:37:00Z</dcterms:modified>
  <cp:category>Kocián</cp:category>
</cp:coreProperties>
</file>